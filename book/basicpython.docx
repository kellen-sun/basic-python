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36F69" w14:textId="3E16B051" w:rsidR="00887B51" w:rsidRDefault="00CB1B73" w:rsidP="00CB1B73">
      <w:pPr>
        <w:pStyle w:val="Title"/>
      </w:pPr>
      <w:r>
        <w:t>Basic Python</w:t>
      </w:r>
    </w:p>
    <w:p w14:paraId="59B5E6A9" w14:textId="77777777" w:rsidR="00043B47" w:rsidRDefault="00043B47" w:rsidP="00DE490B">
      <w:pPr>
        <w:pStyle w:val="CoverPageText"/>
      </w:pPr>
    </w:p>
    <w:p w14:paraId="325EC13B" w14:textId="094A078D" w:rsidR="002D0D93" w:rsidRDefault="00CB1B73" w:rsidP="00B61B8E">
      <w:pPr>
        <w:pStyle w:val="Subtitle"/>
      </w:pPr>
      <w:r>
        <w:t>A Beginner’s Guide</w:t>
      </w:r>
      <w:r w:rsidR="007E5A67">
        <w:t xml:space="preserve"> that</w:t>
      </w:r>
    </w:p>
    <w:p w14:paraId="2635F23D" w14:textId="5C11C66B" w:rsidR="00887B51" w:rsidRDefault="00CB1B73" w:rsidP="00CB1B73">
      <w:pPr>
        <w:pStyle w:val="Subtitle"/>
      </w:pPr>
      <w:r>
        <w:t>Hopefully Makes Learning Python Fun and Easy</w:t>
      </w:r>
    </w:p>
    <w:p w14:paraId="30F5DC1A" w14:textId="77777777" w:rsidR="00CB1B73" w:rsidRPr="00CB1B73" w:rsidRDefault="00CB1B73" w:rsidP="00CB1B73"/>
    <w:p w14:paraId="7E9AD411" w14:textId="63099421" w:rsidR="002D0D93" w:rsidRDefault="00887B51" w:rsidP="00DE490B">
      <w:pPr>
        <w:ind w:firstLine="0"/>
        <w:jc w:val="center"/>
        <w:rPr>
          <w:b/>
        </w:rPr>
      </w:pPr>
      <w:r w:rsidRPr="00DE490B">
        <w:rPr>
          <w:b/>
        </w:rPr>
        <w:t xml:space="preserve">By </w:t>
      </w:r>
    </w:p>
    <w:p w14:paraId="0184A928" w14:textId="5BA72241" w:rsidR="00CB1B73" w:rsidRPr="00DE490B" w:rsidRDefault="00CB1B73" w:rsidP="00CB1B73">
      <w:pPr>
        <w:pStyle w:val="Author"/>
      </w:pPr>
      <w:r>
        <w:t>Kellen Sun</w:t>
      </w:r>
    </w:p>
    <w:p w14:paraId="14C67C13" w14:textId="54F02A29" w:rsidR="00AF2876" w:rsidRPr="00DE490B" w:rsidRDefault="00AF2876" w:rsidP="00B61B8E">
      <w:pPr>
        <w:pStyle w:val="Author"/>
      </w:pPr>
    </w:p>
    <w:p w14:paraId="1D92ADF6" w14:textId="77777777" w:rsidR="00B61B8E" w:rsidRPr="00B61B8E" w:rsidRDefault="00B61B8E" w:rsidP="00B61B8E">
      <w:pPr>
        <w:pStyle w:val="NoSpacing"/>
        <w:rPr>
          <w:sz w:val="8"/>
        </w:rPr>
      </w:pPr>
      <w:r w:rsidRPr="00B61B8E">
        <w:rPr>
          <w:sz w:val="8"/>
        </w:rPr>
        <w:br w:type="page"/>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47"/>
        <w:gridCol w:w="8313"/>
      </w:tblGrid>
      <w:tr w:rsidR="00F174C5" w:rsidRPr="00F174C5" w14:paraId="66F2C2BC" w14:textId="77777777" w:rsidTr="00F174C5">
        <w:trPr>
          <w:gridAfter w:val="1"/>
        </w:trPr>
        <w:tc>
          <w:tcPr>
            <w:tcW w:w="0" w:type="auto"/>
            <w:shd w:val="clear" w:color="auto" w:fill="FFFFFF"/>
            <w:tcMar>
              <w:top w:w="0" w:type="dxa"/>
              <w:left w:w="150" w:type="dxa"/>
              <w:bottom w:w="0" w:type="dxa"/>
              <w:right w:w="150" w:type="dxa"/>
            </w:tcMar>
            <w:hideMark/>
          </w:tcPr>
          <w:p w14:paraId="737EEA63"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r w:rsidRPr="00F174C5">
              <w:rPr>
                <w:rFonts w:asciiTheme="minorHAnsi" w:eastAsia="Times New Roman" w:hAnsiTheme="minorHAnsi" w:cstheme="minorHAnsi"/>
                <w:color w:val="24292E"/>
                <w:lang w:eastAsia="zh-CN"/>
              </w:rPr>
              <w:lastRenderedPageBreak/>
              <w:t>MIT License</w:t>
            </w:r>
          </w:p>
        </w:tc>
      </w:tr>
      <w:tr w:rsidR="00F174C5" w:rsidRPr="00F174C5" w14:paraId="200BCB7A" w14:textId="77777777" w:rsidTr="00F174C5">
        <w:tc>
          <w:tcPr>
            <w:tcW w:w="750" w:type="dxa"/>
            <w:shd w:val="clear" w:color="auto" w:fill="FFFFFF"/>
            <w:noWrap/>
            <w:tcMar>
              <w:top w:w="0" w:type="dxa"/>
              <w:left w:w="150" w:type="dxa"/>
              <w:bottom w:w="0" w:type="dxa"/>
              <w:right w:w="150" w:type="dxa"/>
            </w:tcMar>
            <w:hideMark/>
          </w:tcPr>
          <w:p w14:paraId="0A25A05C"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p>
        </w:tc>
        <w:tc>
          <w:tcPr>
            <w:tcW w:w="0" w:type="auto"/>
            <w:shd w:val="clear" w:color="auto" w:fill="FFFFFF"/>
            <w:tcMar>
              <w:top w:w="0" w:type="dxa"/>
              <w:left w:w="150" w:type="dxa"/>
              <w:bottom w:w="0" w:type="dxa"/>
              <w:right w:w="150" w:type="dxa"/>
            </w:tcMar>
            <w:hideMark/>
          </w:tcPr>
          <w:p w14:paraId="608598C6"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p>
          <w:p w14:paraId="0042DC58" w14:textId="77777777" w:rsidR="00F174C5" w:rsidRPr="00F174C5" w:rsidRDefault="00F174C5" w:rsidP="00F174C5">
            <w:pPr>
              <w:spacing w:after="0" w:line="300" w:lineRule="atLeast"/>
              <w:ind w:firstLine="0"/>
              <w:jc w:val="right"/>
              <w:rPr>
                <w:rFonts w:asciiTheme="minorHAnsi" w:eastAsia="Times New Roman" w:hAnsiTheme="minorHAnsi" w:cstheme="minorHAnsi"/>
                <w:lang w:eastAsia="zh-CN"/>
              </w:rPr>
            </w:pPr>
          </w:p>
        </w:tc>
      </w:tr>
      <w:tr w:rsidR="00F174C5" w:rsidRPr="00F174C5" w14:paraId="56CAA540" w14:textId="77777777" w:rsidTr="00F174C5">
        <w:tc>
          <w:tcPr>
            <w:tcW w:w="750" w:type="dxa"/>
            <w:shd w:val="clear" w:color="auto" w:fill="FFFFFF"/>
            <w:noWrap/>
            <w:tcMar>
              <w:top w:w="0" w:type="dxa"/>
              <w:left w:w="150" w:type="dxa"/>
              <w:bottom w:w="0" w:type="dxa"/>
              <w:right w:w="150" w:type="dxa"/>
            </w:tcMar>
            <w:hideMark/>
          </w:tcPr>
          <w:p w14:paraId="7F89C0F0" w14:textId="77777777" w:rsidR="00F174C5" w:rsidRPr="00F174C5" w:rsidRDefault="00F174C5" w:rsidP="00F174C5">
            <w:pPr>
              <w:spacing w:after="0" w:line="300" w:lineRule="atLeast"/>
              <w:ind w:firstLine="0"/>
              <w:rPr>
                <w:rFonts w:asciiTheme="minorHAnsi" w:eastAsia="Times New Roman" w:hAnsiTheme="minorHAnsi" w:cstheme="minorHAnsi"/>
                <w:lang w:eastAsia="zh-CN"/>
              </w:rPr>
            </w:pPr>
          </w:p>
        </w:tc>
        <w:tc>
          <w:tcPr>
            <w:tcW w:w="0" w:type="auto"/>
            <w:shd w:val="clear" w:color="auto" w:fill="FFFFFF"/>
            <w:tcMar>
              <w:top w:w="0" w:type="dxa"/>
              <w:left w:w="150" w:type="dxa"/>
              <w:bottom w:w="0" w:type="dxa"/>
              <w:right w:w="150" w:type="dxa"/>
            </w:tcMar>
            <w:hideMark/>
          </w:tcPr>
          <w:p w14:paraId="62BBB990"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r w:rsidRPr="00F174C5">
              <w:rPr>
                <w:rFonts w:asciiTheme="minorHAnsi" w:eastAsia="Times New Roman" w:hAnsiTheme="minorHAnsi" w:cstheme="minorHAnsi"/>
                <w:color w:val="24292E"/>
                <w:lang w:eastAsia="zh-CN"/>
              </w:rPr>
              <w:t xml:space="preserve">Copyright (c) 2020 </w:t>
            </w:r>
            <w:proofErr w:type="spellStart"/>
            <w:r w:rsidRPr="00F174C5">
              <w:rPr>
                <w:rFonts w:asciiTheme="minorHAnsi" w:eastAsia="Times New Roman" w:hAnsiTheme="minorHAnsi" w:cstheme="minorHAnsi"/>
                <w:color w:val="24292E"/>
                <w:lang w:eastAsia="zh-CN"/>
              </w:rPr>
              <w:t>kellen</w:t>
            </w:r>
            <w:proofErr w:type="spellEnd"/>
            <w:r w:rsidRPr="00F174C5">
              <w:rPr>
                <w:rFonts w:asciiTheme="minorHAnsi" w:eastAsia="Times New Roman" w:hAnsiTheme="minorHAnsi" w:cstheme="minorHAnsi"/>
                <w:color w:val="24292E"/>
                <w:lang w:eastAsia="zh-CN"/>
              </w:rPr>
              <w:t>-sun</w:t>
            </w:r>
          </w:p>
        </w:tc>
      </w:tr>
      <w:tr w:rsidR="00F174C5" w:rsidRPr="00F174C5" w14:paraId="5D5FC0DE" w14:textId="77777777" w:rsidTr="00F174C5">
        <w:tc>
          <w:tcPr>
            <w:tcW w:w="750" w:type="dxa"/>
            <w:shd w:val="clear" w:color="auto" w:fill="FFFFFF"/>
            <w:noWrap/>
            <w:tcMar>
              <w:top w:w="0" w:type="dxa"/>
              <w:left w:w="150" w:type="dxa"/>
              <w:bottom w:w="0" w:type="dxa"/>
              <w:right w:w="150" w:type="dxa"/>
            </w:tcMar>
            <w:hideMark/>
          </w:tcPr>
          <w:p w14:paraId="37325D38"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p>
        </w:tc>
        <w:tc>
          <w:tcPr>
            <w:tcW w:w="0" w:type="auto"/>
            <w:shd w:val="clear" w:color="auto" w:fill="FFFFFF"/>
            <w:tcMar>
              <w:top w:w="0" w:type="dxa"/>
              <w:left w:w="150" w:type="dxa"/>
              <w:bottom w:w="0" w:type="dxa"/>
              <w:right w:w="150" w:type="dxa"/>
            </w:tcMar>
            <w:hideMark/>
          </w:tcPr>
          <w:p w14:paraId="222F0670"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p>
          <w:p w14:paraId="0116A90B" w14:textId="77777777" w:rsidR="00F174C5" w:rsidRPr="00F174C5" w:rsidRDefault="00F174C5" w:rsidP="00F174C5">
            <w:pPr>
              <w:spacing w:after="0" w:line="300" w:lineRule="atLeast"/>
              <w:ind w:firstLine="0"/>
              <w:jc w:val="right"/>
              <w:rPr>
                <w:rFonts w:asciiTheme="minorHAnsi" w:eastAsia="Times New Roman" w:hAnsiTheme="minorHAnsi" w:cstheme="minorHAnsi"/>
                <w:lang w:eastAsia="zh-CN"/>
              </w:rPr>
            </w:pPr>
          </w:p>
        </w:tc>
      </w:tr>
      <w:tr w:rsidR="00F174C5" w:rsidRPr="00F174C5" w14:paraId="0AD74EAB" w14:textId="77777777" w:rsidTr="00F174C5">
        <w:tc>
          <w:tcPr>
            <w:tcW w:w="750" w:type="dxa"/>
            <w:shd w:val="clear" w:color="auto" w:fill="FFFFFF"/>
            <w:noWrap/>
            <w:tcMar>
              <w:top w:w="0" w:type="dxa"/>
              <w:left w:w="150" w:type="dxa"/>
              <w:bottom w:w="0" w:type="dxa"/>
              <w:right w:w="150" w:type="dxa"/>
            </w:tcMar>
            <w:hideMark/>
          </w:tcPr>
          <w:p w14:paraId="3D76F57E" w14:textId="77777777" w:rsidR="00F174C5" w:rsidRPr="00F174C5" w:rsidRDefault="00F174C5" w:rsidP="00F174C5">
            <w:pPr>
              <w:spacing w:after="0" w:line="300" w:lineRule="atLeast"/>
              <w:ind w:firstLine="0"/>
              <w:rPr>
                <w:rFonts w:asciiTheme="minorHAnsi" w:eastAsia="Times New Roman" w:hAnsiTheme="minorHAnsi" w:cstheme="minorHAnsi"/>
                <w:lang w:eastAsia="zh-CN"/>
              </w:rPr>
            </w:pPr>
          </w:p>
        </w:tc>
        <w:tc>
          <w:tcPr>
            <w:tcW w:w="0" w:type="auto"/>
            <w:shd w:val="clear" w:color="auto" w:fill="FFFFFF"/>
            <w:tcMar>
              <w:top w:w="0" w:type="dxa"/>
              <w:left w:w="150" w:type="dxa"/>
              <w:bottom w:w="0" w:type="dxa"/>
              <w:right w:w="150" w:type="dxa"/>
            </w:tcMar>
            <w:hideMark/>
          </w:tcPr>
          <w:p w14:paraId="17B4B6D9"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r w:rsidRPr="00F174C5">
              <w:rPr>
                <w:rFonts w:asciiTheme="minorHAnsi" w:eastAsia="Times New Roman" w:hAnsiTheme="minorHAnsi" w:cstheme="minorHAnsi"/>
                <w:color w:val="24292E"/>
                <w:lang w:eastAsia="zh-CN"/>
              </w:rPr>
              <w:t>Permission is hereby granted, free of charge, to any person obtaining a copy</w:t>
            </w:r>
          </w:p>
        </w:tc>
      </w:tr>
      <w:tr w:rsidR="00F174C5" w:rsidRPr="00F174C5" w14:paraId="4E84AE76" w14:textId="77777777" w:rsidTr="00F174C5">
        <w:tc>
          <w:tcPr>
            <w:tcW w:w="750" w:type="dxa"/>
            <w:shd w:val="clear" w:color="auto" w:fill="FFFFFF"/>
            <w:noWrap/>
            <w:tcMar>
              <w:top w:w="0" w:type="dxa"/>
              <w:left w:w="150" w:type="dxa"/>
              <w:bottom w:w="0" w:type="dxa"/>
              <w:right w:w="150" w:type="dxa"/>
            </w:tcMar>
            <w:hideMark/>
          </w:tcPr>
          <w:p w14:paraId="00F1B391"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p>
        </w:tc>
        <w:tc>
          <w:tcPr>
            <w:tcW w:w="0" w:type="auto"/>
            <w:shd w:val="clear" w:color="auto" w:fill="FFFFFF"/>
            <w:tcMar>
              <w:top w:w="0" w:type="dxa"/>
              <w:left w:w="150" w:type="dxa"/>
              <w:bottom w:w="0" w:type="dxa"/>
              <w:right w:w="150" w:type="dxa"/>
            </w:tcMar>
            <w:hideMark/>
          </w:tcPr>
          <w:p w14:paraId="5382730D"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r w:rsidRPr="00F174C5">
              <w:rPr>
                <w:rFonts w:asciiTheme="minorHAnsi" w:eastAsia="Times New Roman" w:hAnsiTheme="minorHAnsi" w:cstheme="minorHAnsi"/>
                <w:color w:val="24292E"/>
                <w:lang w:eastAsia="zh-CN"/>
              </w:rPr>
              <w:t>of this software and associated documentation files (the "Software"), to deal</w:t>
            </w:r>
          </w:p>
        </w:tc>
      </w:tr>
      <w:tr w:rsidR="00F174C5" w:rsidRPr="00F174C5" w14:paraId="59D65F7A" w14:textId="77777777" w:rsidTr="00F174C5">
        <w:tc>
          <w:tcPr>
            <w:tcW w:w="750" w:type="dxa"/>
            <w:shd w:val="clear" w:color="auto" w:fill="FFFFFF"/>
            <w:noWrap/>
            <w:tcMar>
              <w:top w:w="0" w:type="dxa"/>
              <w:left w:w="150" w:type="dxa"/>
              <w:bottom w:w="0" w:type="dxa"/>
              <w:right w:w="150" w:type="dxa"/>
            </w:tcMar>
            <w:hideMark/>
          </w:tcPr>
          <w:p w14:paraId="5325CA05"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p>
        </w:tc>
        <w:tc>
          <w:tcPr>
            <w:tcW w:w="0" w:type="auto"/>
            <w:shd w:val="clear" w:color="auto" w:fill="FFFFFF"/>
            <w:tcMar>
              <w:top w:w="0" w:type="dxa"/>
              <w:left w:w="150" w:type="dxa"/>
              <w:bottom w:w="0" w:type="dxa"/>
              <w:right w:w="150" w:type="dxa"/>
            </w:tcMar>
            <w:hideMark/>
          </w:tcPr>
          <w:p w14:paraId="6BC403E5"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r w:rsidRPr="00F174C5">
              <w:rPr>
                <w:rFonts w:asciiTheme="minorHAnsi" w:eastAsia="Times New Roman" w:hAnsiTheme="minorHAnsi" w:cstheme="minorHAnsi"/>
                <w:color w:val="24292E"/>
                <w:lang w:eastAsia="zh-CN"/>
              </w:rPr>
              <w:t>in the Software without restriction, including without limitation the rights</w:t>
            </w:r>
          </w:p>
        </w:tc>
      </w:tr>
      <w:tr w:rsidR="00F174C5" w:rsidRPr="00F174C5" w14:paraId="57B1E571" w14:textId="77777777" w:rsidTr="00F174C5">
        <w:tc>
          <w:tcPr>
            <w:tcW w:w="750" w:type="dxa"/>
            <w:shd w:val="clear" w:color="auto" w:fill="FFFFFF"/>
            <w:noWrap/>
            <w:tcMar>
              <w:top w:w="0" w:type="dxa"/>
              <w:left w:w="150" w:type="dxa"/>
              <w:bottom w:w="0" w:type="dxa"/>
              <w:right w:w="150" w:type="dxa"/>
            </w:tcMar>
            <w:hideMark/>
          </w:tcPr>
          <w:p w14:paraId="1019ABC2"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p>
        </w:tc>
        <w:tc>
          <w:tcPr>
            <w:tcW w:w="0" w:type="auto"/>
            <w:shd w:val="clear" w:color="auto" w:fill="FFFFFF"/>
            <w:tcMar>
              <w:top w:w="0" w:type="dxa"/>
              <w:left w:w="150" w:type="dxa"/>
              <w:bottom w:w="0" w:type="dxa"/>
              <w:right w:w="150" w:type="dxa"/>
            </w:tcMar>
            <w:hideMark/>
          </w:tcPr>
          <w:p w14:paraId="43DEDC30"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r w:rsidRPr="00F174C5">
              <w:rPr>
                <w:rFonts w:asciiTheme="minorHAnsi" w:eastAsia="Times New Roman" w:hAnsiTheme="minorHAnsi" w:cstheme="minorHAnsi"/>
                <w:color w:val="24292E"/>
                <w:lang w:eastAsia="zh-CN"/>
              </w:rPr>
              <w:t>to use, copy, modify, merge, publish, distribute, sublicense, and/or sell</w:t>
            </w:r>
          </w:p>
        </w:tc>
      </w:tr>
      <w:tr w:rsidR="00F174C5" w:rsidRPr="00F174C5" w14:paraId="2868F7BB" w14:textId="77777777" w:rsidTr="00F174C5">
        <w:tc>
          <w:tcPr>
            <w:tcW w:w="750" w:type="dxa"/>
            <w:shd w:val="clear" w:color="auto" w:fill="FFFFFF"/>
            <w:noWrap/>
            <w:tcMar>
              <w:top w:w="0" w:type="dxa"/>
              <w:left w:w="150" w:type="dxa"/>
              <w:bottom w:w="0" w:type="dxa"/>
              <w:right w:w="150" w:type="dxa"/>
            </w:tcMar>
            <w:hideMark/>
          </w:tcPr>
          <w:p w14:paraId="5EBC0F3E"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p>
        </w:tc>
        <w:tc>
          <w:tcPr>
            <w:tcW w:w="0" w:type="auto"/>
            <w:shd w:val="clear" w:color="auto" w:fill="FFFFFF"/>
            <w:tcMar>
              <w:top w:w="0" w:type="dxa"/>
              <w:left w:w="150" w:type="dxa"/>
              <w:bottom w:w="0" w:type="dxa"/>
              <w:right w:w="150" w:type="dxa"/>
            </w:tcMar>
            <w:hideMark/>
          </w:tcPr>
          <w:p w14:paraId="6FA1ACA4"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r w:rsidRPr="00F174C5">
              <w:rPr>
                <w:rFonts w:asciiTheme="minorHAnsi" w:eastAsia="Times New Roman" w:hAnsiTheme="minorHAnsi" w:cstheme="minorHAnsi"/>
                <w:color w:val="24292E"/>
                <w:lang w:eastAsia="zh-CN"/>
              </w:rPr>
              <w:t>copies of the Software, and to permit persons to whom the Software is</w:t>
            </w:r>
          </w:p>
        </w:tc>
      </w:tr>
      <w:tr w:rsidR="00F174C5" w:rsidRPr="00F174C5" w14:paraId="50430D33" w14:textId="77777777" w:rsidTr="00F174C5">
        <w:tc>
          <w:tcPr>
            <w:tcW w:w="750" w:type="dxa"/>
            <w:shd w:val="clear" w:color="auto" w:fill="FFFFFF"/>
            <w:noWrap/>
            <w:tcMar>
              <w:top w:w="0" w:type="dxa"/>
              <w:left w:w="150" w:type="dxa"/>
              <w:bottom w:w="0" w:type="dxa"/>
              <w:right w:w="150" w:type="dxa"/>
            </w:tcMar>
            <w:hideMark/>
          </w:tcPr>
          <w:p w14:paraId="5DF486FD"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p>
        </w:tc>
        <w:tc>
          <w:tcPr>
            <w:tcW w:w="0" w:type="auto"/>
            <w:shd w:val="clear" w:color="auto" w:fill="FFFFFF"/>
            <w:tcMar>
              <w:top w:w="0" w:type="dxa"/>
              <w:left w:w="150" w:type="dxa"/>
              <w:bottom w:w="0" w:type="dxa"/>
              <w:right w:w="150" w:type="dxa"/>
            </w:tcMar>
            <w:hideMark/>
          </w:tcPr>
          <w:p w14:paraId="08EB91BF"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r w:rsidRPr="00F174C5">
              <w:rPr>
                <w:rFonts w:asciiTheme="minorHAnsi" w:eastAsia="Times New Roman" w:hAnsiTheme="minorHAnsi" w:cstheme="minorHAnsi"/>
                <w:color w:val="24292E"/>
                <w:lang w:eastAsia="zh-CN"/>
              </w:rPr>
              <w:t>furnished to do so, subject to the following conditions:</w:t>
            </w:r>
          </w:p>
        </w:tc>
      </w:tr>
      <w:tr w:rsidR="00F174C5" w:rsidRPr="00F174C5" w14:paraId="59EEDCCE" w14:textId="77777777" w:rsidTr="00F174C5">
        <w:tc>
          <w:tcPr>
            <w:tcW w:w="750" w:type="dxa"/>
            <w:shd w:val="clear" w:color="auto" w:fill="FFFFFF"/>
            <w:noWrap/>
            <w:tcMar>
              <w:top w:w="0" w:type="dxa"/>
              <w:left w:w="150" w:type="dxa"/>
              <w:bottom w:w="0" w:type="dxa"/>
              <w:right w:w="150" w:type="dxa"/>
            </w:tcMar>
            <w:hideMark/>
          </w:tcPr>
          <w:p w14:paraId="375E3BF0"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p>
        </w:tc>
        <w:tc>
          <w:tcPr>
            <w:tcW w:w="0" w:type="auto"/>
            <w:shd w:val="clear" w:color="auto" w:fill="FFFFFF"/>
            <w:tcMar>
              <w:top w:w="0" w:type="dxa"/>
              <w:left w:w="150" w:type="dxa"/>
              <w:bottom w:w="0" w:type="dxa"/>
              <w:right w:w="150" w:type="dxa"/>
            </w:tcMar>
            <w:hideMark/>
          </w:tcPr>
          <w:p w14:paraId="352E3AEF"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p>
          <w:p w14:paraId="4997A702" w14:textId="77777777" w:rsidR="00F174C5" w:rsidRPr="00F174C5" w:rsidRDefault="00F174C5" w:rsidP="00F174C5">
            <w:pPr>
              <w:spacing w:after="0" w:line="300" w:lineRule="atLeast"/>
              <w:ind w:firstLine="0"/>
              <w:jc w:val="right"/>
              <w:rPr>
                <w:rFonts w:asciiTheme="minorHAnsi" w:eastAsia="Times New Roman" w:hAnsiTheme="minorHAnsi" w:cstheme="minorHAnsi"/>
                <w:lang w:eastAsia="zh-CN"/>
              </w:rPr>
            </w:pPr>
          </w:p>
        </w:tc>
      </w:tr>
      <w:tr w:rsidR="00F174C5" w:rsidRPr="00F174C5" w14:paraId="20CA99D9" w14:textId="77777777" w:rsidTr="00F174C5">
        <w:tc>
          <w:tcPr>
            <w:tcW w:w="750" w:type="dxa"/>
            <w:shd w:val="clear" w:color="auto" w:fill="FFFFFF"/>
            <w:noWrap/>
            <w:tcMar>
              <w:top w:w="0" w:type="dxa"/>
              <w:left w:w="150" w:type="dxa"/>
              <w:bottom w:w="0" w:type="dxa"/>
              <w:right w:w="150" w:type="dxa"/>
            </w:tcMar>
            <w:hideMark/>
          </w:tcPr>
          <w:p w14:paraId="3B99A5F3" w14:textId="77777777" w:rsidR="00F174C5" w:rsidRPr="00F174C5" w:rsidRDefault="00F174C5" w:rsidP="00F174C5">
            <w:pPr>
              <w:spacing w:after="0" w:line="300" w:lineRule="atLeast"/>
              <w:ind w:firstLine="0"/>
              <w:rPr>
                <w:rFonts w:asciiTheme="minorHAnsi" w:eastAsia="Times New Roman" w:hAnsiTheme="minorHAnsi" w:cstheme="minorHAnsi"/>
                <w:lang w:eastAsia="zh-CN"/>
              </w:rPr>
            </w:pPr>
          </w:p>
        </w:tc>
        <w:tc>
          <w:tcPr>
            <w:tcW w:w="0" w:type="auto"/>
            <w:shd w:val="clear" w:color="auto" w:fill="FFFFFF"/>
            <w:tcMar>
              <w:top w:w="0" w:type="dxa"/>
              <w:left w:w="150" w:type="dxa"/>
              <w:bottom w:w="0" w:type="dxa"/>
              <w:right w:w="150" w:type="dxa"/>
            </w:tcMar>
            <w:hideMark/>
          </w:tcPr>
          <w:p w14:paraId="10803053"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r w:rsidRPr="00F174C5">
              <w:rPr>
                <w:rFonts w:asciiTheme="minorHAnsi" w:eastAsia="Times New Roman" w:hAnsiTheme="minorHAnsi" w:cstheme="minorHAnsi"/>
                <w:color w:val="24292E"/>
                <w:lang w:eastAsia="zh-CN"/>
              </w:rPr>
              <w:t>The above copyright notice and this permission notice shall be included in all</w:t>
            </w:r>
          </w:p>
        </w:tc>
      </w:tr>
      <w:tr w:rsidR="00F174C5" w:rsidRPr="00F174C5" w14:paraId="08E8E694" w14:textId="77777777" w:rsidTr="00F174C5">
        <w:tc>
          <w:tcPr>
            <w:tcW w:w="750" w:type="dxa"/>
            <w:shd w:val="clear" w:color="auto" w:fill="FFFFFF"/>
            <w:noWrap/>
            <w:tcMar>
              <w:top w:w="0" w:type="dxa"/>
              <w:left w:w="150" w:type="dxa"/>
              <w:bottom w:w="0" w:type="dxa"/>
              <w:right w:w="150" w:type="dxa"/>
            </w:tcMar>
            <w:hideMark/>
          </w:tcPr>
          <w:p w14:paraId="177CEE6E"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p>
        </w:tc>
        <w:tc>
          <w:tcPr>
            <w:tcW w:w="0" w:type="auto"/>
            <w:shd w:val="clear" w:color="auto" w:fill="FFFFFF"/>
            <w:tcMar>
              <w:top w:w="0" w:type="dxa"/>
              <w:left w:w="150" w:type="dxa"/>
              <w:bottom w:w="0" w:type="dxa"/>
              <w:right w:w="150" w:type="dxa"/>
            </w:tcMar>
            <w:hideMark/>
          </w:tcPr>
          <w:p w14:paraId="2ED3A836"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r w:rsidRPr="00F174C5">
              <w:rPr>
                <w:rFonts w:asciiTheme="minorHAnsi" w:eastAsia="Times New Roman" w:hAnsiTheme="minorHAnsi" w:cstheme="minorHAnsi"/>
                <w:color w:val="24292E"/>
                <w:lang w:eastAsia="zh-CN"/>
              </w:rPr>
              <w:t>copies or substantial portions of the Software.</w:t>
            </w:r>
          </w:p>
        </w:tc>
      </w:tr>
      <w:tr w:rsidR="00F174C5" w:rsidRPr="00F174C5" w14:paraId="7DB2093A" w14:textId="77777777" w:rsidTr="00F174C5">
        <w:tc>
          <w:tcPr>
            <w:tcW w:w="750" w:type="dxa"/>
            <w:shd w:val="clear" w:color="auto" w:fill="FFFFFF"/>
            <w:noWrap/>
            <w:tcMar>
              <w:top w:w="0" w:type="dxa"/>
              <w:left w:w="150" w:type="dxa"/>
              <w:bottom w:w="0" w:type="dxa"/>
              <w:right w:w="150" w:type="dxa"/>
            </w:tcMar>
            <w:hideMark/>
          </w:tcPr>
          <w:p w14:paraId="69E26FC3"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p>
        </w:tc>
        <w:tc>
          <w:tcPr>
            <w:tcW w:w="0" w:type="auto"/>
            <w:shd w:val="clear" w:color="auto" w:fill="FFFFFF"/>
            <w:tcMar>
              <w:top w:w="0" w:type="dxa"/>
              <w:left w:w="150" w:type="dxa"/>
              <w:bottom w:w="0" w:type="dxa"/>
              <w:right w:w="150" w:type="dxa"/>
            </w:tcMar>
            <w:hideMark/>
          </w:tcPr>
          <w:p w14:paraId="2EE68E4B"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p>
          <w:p w14:paraId="5DED8FC9" w14:textId="77777777" w:rsidR="00F174C5" w:rsidRPr="00F174C5" w:rsidRDefault="00F174C5" w:rsidP="00F174C5">
            <w:pPr>
              <w:spacing w:after="0" w:line="300" w:lineRule="atLeast"/>
              <w:ind w:firstLine="0"/>
              <w:jc w:val="right"/>
              <w:rPr>
                <w:rFonts w:asciiTheme="minorHAnsi" w:eastAsia="Times New Roman" w:hAnsiTheme="minorHAnsi" w:cstheme="minorHAnsi"/>
                <w:lang w:eastAsia="zh-CN"/>
              </w:rPr>
            </w:pPr>
          </w:p>
        </w:tc>
      </w:tr>
      <w:tr w:rsidR="00F174C5" w:rsidRPr="00F174C5" w14:paraId="0E1F4620" w14:textId="77777777" w:rsidTr="00F174C5">
        <w:tc>
          <w:tcPr>
            <w:tcW w:w="750" w:type="dxa"/>
            <w:shd w:val="clear" w:color="auto" w:fill="FFFFFF"/>
            <w:noWrap/>
            <w:tcMar>
              <w:top w:w="0" w:type="dxa"/>
              <w:left w:w="150" w:type="dxa"/>
              <w:bottom w:w="0" w:type="dxa"/>
              <w:right w:w="150" w:type="dxa"/>
            </w:tcMar>
            <w:hideMark/>
          </w:tcPr>
          <w:p w14:paraId="3218F5E6" w14:textId="77777777" w:rsidR="00F174C5" w:rsidRPr="00F174C5" w:rsidRDefault="00F174C5" w:rsidP="00F174C5">
            <w:pPr>
              <w:spacing w:after="0" w:line="300" w:lineRule="atLeast"/>
              <w:ind w:firstLine="0"/>
              <w:rPr>
                <w:rFonts w:asciiTheme="minorHAnsi" w:eastAsia="Times New Roman" w:hAnsiTheme="minorHAnsi" w:cstheme="minorHAnsi"/>
                <w:lang w:eastAsia="zh-CN"/>
              </w:rPr>
            </w:pPr>
          </w:p>
        </w:tc>
        <w:tc>
          <w:tcPr>
            <w:tcW w:w="0" w:type="auto"/>
            <w:shd w:val="clear" w:color="auto" w:fill="FFFFFF"/>
            <w:tcMar>
              <w:top w:w="0" w:type="dxa"/>
              <w:left w:w="150" w:type="dxa"/>
              <w:bottom w:w="0" w:type="dxa"/>
              <w:right w:w="150" w:type="dxa"/>
            </w:tcMar>
            <w:hideMark/>
          </w:tcPr>
          <w:p w14:paraId="029E4DE7"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r w:rsidRPr="00F174C5">
              <w:rPr>
                <w:rFonts w:asciiTheme="minorHAnsi" w:eastAsia="Times New Roman" w:hAnsiTheme="minorHAnsi" w:cstheme="minorHAnsi"/>
                <w:color w:val="24292E"/>
                <w:lang w:eastAsia="zh-CN"/>
              </w:rPr>
              <w:t>THE SOFTWARE IS PROVIDED "AS IS", WITHOUT WARRANTY OF ANY KIND, EXPRESS OR</w:t>
            </w:r>
          </w:p>
        </w:tc>
      </w:tr>
      <w:tr w:rsidR="00F174C5" w:rsidRPr="00F174C5" w14:paraId="639C344F" w14:textId="77777777" w:rsidTr="00F174C5">
        <w:tc>
          <w:tcPr>
            <w:tcW w:w="750" w:type="dxa"/>
            <w:shd w:val="clear" w:color="auto" w:fill="FFFFFF"/>
            <w:noWrap/>
            <w:tcMar>
              <w:top w:w="0" w:type="dxa"/>
              <w:left w:w="150" w:type="dxa"/>
              <w:bottom w:w="0" w:type="dxa"/>
              <w:right w:w="150" w:type="dxa"/>
            </w:tcMar>
            <w:hideMark/>
          </w:tcPr>
          <w:p w14:paraId="60D1FDBC"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p>
        </w:tc>
        <w:tc>
          <w:tcPr>
            <w:tcW w:w="0" w:type="auto"/>
            <w:shd w:val="clear" w:color="auto" w:fill="FFFFFF"/>
            <w:tcMar>
              <w:top w:w="0" w:type="dxa"/>
              <w:left w:w="150" w:type="dxa"/>
              <w:bottom w:w="0" w:type="dxa"/>
              <w:right w:w="150" w:type="dxa"/>
            </w:tcMar>
            <w:hideMark/>
          </w:tcPr>
          <w:p w14:paraId="73000A68"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r w:rsidRPr="00F174C5">
              <w:rPr>
                <w:rFonts w:asciiTheme="minorHAnsi" w:eastAsia="Times New Roman" w:hAnsiTheme="minorHAnsi" w:cstheme="minorHAnsi"/>
                <w:color w:val="24292E"/>
                <w:lang w:eastAsia="zh-CN"/>
              </w:rPr>
              <w:t>IMPLIED, INCLUDING BUT NOT LIMITED TO THE WARRANTIES OF MERCHANTABILITY,</w:t>
            </w:r>
          </w:p>
        </w:tc>
      </w:tr>
      <w:tr w:rsidR="00F174C5" w:rsidRPr="00F174C5" w14:paraId="039CAD86" w14:textId="77777777" w:rsidTr="00F174C5">
        <w:tc>
          <w:tcPr>
            <w:tcW w:w="750" w:type="dxa"/>
            <w:shd w:val="clear" w:color="auto" w:fill="FFFFFF"/>
            <w:noWrap/>
            <w:tcMar>
              <w:top w:w="0" w:type="dxa"/>
              <w:left w:w="150" w:type="dxa"/>
              <w:bottom w:w="0" w:type="dxa"/>
              <w:right w:w="150" w:type="dxa"/>
            </w:tcMar>
            <w:hideMark/>
          </w:tcPr>
          <w:p w14:paraId="7A8FB6B4"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p>
        </w:tc>
        <w:tc>
          <w:tcPr>
            <w:tcW w:w="0" w:type="auto"/>
            <w:shd w:val="clear" w:color="auto" w:fill="FFFFFF"/>
            <w:tcMar>
              <w:top w:w="0" w:type="dxa"/>
              <w:left w:w="150" w:type="dxa"/>
              <w:bottom w:w="0" w:type="dxa"/>
              <w:right w:w="150" w:type="dxa"/>
            </w:tcMar>
            <w:hideMark/>
          </w:tcPr>
          <w:p w14:paraId="766108D4"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r w:rsidRPr="00F174C5">
              <w:rPr>
                <w:rFonts w:asciiTheme="minorHAnsi" w:eastAsia="Times New Roman" w:hAnsiTheme="minorHAnsi" w:cstheme="minorHAnsi"/>
                <w:color w:val="24292E"/>
                <w:lang w:eastAsia="zh-CN"/>
              </w:rPr>
              <w:t>FITNESS FOR A PARTICULAR PURPOSE AND NONINFRINGEMENT. IN NO EVENT SHALL THE</w:t>
            </w:r>
          </w:p>
        </w:tc>
      </w:tr>
      <w:tr w:rsidR="00F174C5" w:rsidRPr="00F174C5" w14:paraId="30300866" w14:textId="77777777" w:rsidTr="00F174C5">
        <w:tc>
          <w:tcPr>
            <w:tcW w:w="750" w:type="dxa"/>
            <w:shd w:val="clear" w:color="auto" w:fill="FFFFFF"/>
            <w:noWrap/>
            <w:tcMar>
              <w:top w:w="0" w:type="dxa"/>
              <w:left w:w="150" w:type="dxa"/>
              <w:bottom w:w="0" w:type="dxa"/>
              <w:right w:w="150" w:type="dxa"/>
            </w:tcMar>
            <w:hideMark/>
          </w:tcPr>
          <w:p w14:paraId="2CB98E93"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p>
        </w:tc>
        <w:tc>
          <w:tcPr>
            <w:tcW w:w="0" w:type="auto"/>
            <w:shd w:val="clear" w:color="auto" w:fill="FFFFFF"/>
            <w:tcMar>
              <w:top w:w="0" w:type="dxa"/>
              <w:left w:w="150" w:type="dxa"/>
              <w:bottom w:w="0" w:type="dxa"/>
              <w:right w:w="150" w:type="dxa"/>
            </w:tcMar>
            <w:hideMark/>
          </w:tcPr>
          <w:p w14:paraId="659F6D46"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r w:rsidRPr="00F174C5">
              <w:rPr>
                <w:rFonts w:asciiTheme="minorHAnsi" w:eastAsia="Times New Roman" w:hAnsiTheme="minorHAnsi" w:cstheme="minorHAnsi"/>
                <w:color w:val="24292E"/>
                <w:lang w:eastAsia="zh-CN"/>
              </w:rPr>
              <w:t>AUTHORS OR COPYRIGHT HOLDERS BE LIABLE FOR ANY CLAIM, DAMAGES OR OTHER</w:t>
            </w:r>
          </w:p>
        </w:tc>
      </w:tr>
      <w:tr w:rsidR="00F174C5" w:rsidRPr="00F174C5" w14:paraId="25AEB63E" w14:textId="77777777" w:rsidTr="00F174C5">
        <w:tc>
          <w:tcPr>
            <w:tcW w:w="750" w:type="dxa"/>
            <w:shd w:val="clear" w:color="auto" w:fill="FFFFFF"/>
            <w:noWrap/>
            <w:tcMar>
              <w:top w:w="0" w:type="dxa"/>
              <w:left w:w="150" w:type="dxa"/>
              <w:bottom w:w="0" w:type="dxa"/>
              <w:right w:w="150" w:type="dxa"/>
            </w:tcMar>
            <w:hideMark/>
          </w:tcPr>
          <w:p w14:paraId="3DBEEF19"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p>
        </w:tc>
        <w:tc>
          <w:tcPr>
            <w:tcW w:w="0" w:type="auto"/>
            <w:shd w:val="clear" w:color="auto" w:fill="FFFFFF"/>
            <w:tcMar>
              <w:top w:w="0" w:type="dxa"/>
              <w:left w:w="150" w:type="dxa"/>
              <w:bottom w:w="0" w:type="dxa"/>
              <w:right w:w="150" w:type="dxa"/>
            </w:tcMar>
            <w:hideMark/>
          </w:tcPr>
          <w:p w14:paraId="60E754D7"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r w:rsidRPr="00F174C5">
              <w:rPr>
                <w:rFonts w:asciiTheme="minorHAnsi" w:eastAsia="Times New Roman" w:hAnsiTheme="minorHAnsi" w:cstheme="minorHAnsi"/>
                <w:color w:val="24292E"/>
                <w:lang w:eastAsia="zh-CN"/>
              </w:rPr>
              <w:t>LIABILITY, WHETHER IN AN ACTION OF CONTRACT, TORT OR OTHERWISE, ARISING FROM,</w:t>
            </w:r>
          </w:p>
        </w:tc>
      </w:tr>
      <w:tr w:rsidR="00F174C5" w:rsidRPr="00F174C5" w14:paraId="73AC40B7" w14:textId="77777777" w:rsidTr="00F174C5">
        <w:tc>
          <w:tcPr>
            <w:tcW w:w="750" w:type="dxa"/>
            <w:shd w:val="clear" w:color="auto" w:fill="FFFFFF"/>
            <w:noWrap/>
            <w:tcMar>
              <w:top w:w="0" w:type="dxa"/>
              <w:left w:w="150" w:type="dxa"/>
              <w:bottom w:w="0" w:type="dxa"/>
              <w:right w:w="150" w:type="dxa"/>
            </w:tcMar>
            <w:hideMark/>
          </w:tcPr>
          <w:p w14:paraId="3A921ED9"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p>
        </w:tc>
        <w:tc>
          <w:tcPr>
            <w:tcW w:w="0" w:type="auto"/>
            <w:shd w:val="clear" w:color="auto" w:fill="FFFFFF"/>
            <w:tcMar>
              <w:top w:w="0" w:type="dxa"/>
              <w:left w:w="150" w:type="dxa"/>
              <w:bottom w:w="0" w:type="dxa"/>
              <w:right w:w="150" w:type="dxa"/>
            </w:tcMar>
            <w:hideMark/>
          </w:tcPr>
          <w:p w14:paraId="12B638C3"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r w:rsidRPr="00F174C5">
              <w:rPr>
                <w:rFonts w:asciiTheme="minorHAnsi" w:eastAsia="Times New Roman" w:hAnsiTheme="minorHAnsi" w:cstheme="minorHAnsi"/>
                <w:color w:val="24292E"/>
                <w:lang w:eastAsia="zh-CN"/>
              </w:rPr>
              <w:t>OUT OF OR IN CONNECTION WITH THE SOFTWARE OR THE USE OR OTHER DEALINGS IN THE</w:t>
            </w:r>
          </w:p>
        </w:tc>
      </w:tr>
      <w:tr w:rsidR="00F174C5" w:rsidRPr="00F174C5" w14:paraId="2A638F31" w14:textId="77777777" w:rsidTr="00F174C5">
        <w:tc>
          <w:tcPr>
            <w:tcW w:w="750" w:type="dxa"/>
            <w:shd w:val="clear" w:color="auto" w:fill="FFFFFF"/>
            <w:noWrap/>
            <w:tcMar>
              <w:top w:w="0" w:type="dxa"/>
              <w:left w:w="150" w:type="dxa"/>
              <w:bottom w:w="0" w:type="dxa"/>
              <w:right w:w="150" w:type="dxa"/>
            </w:tcMar>
            <w:hideMark/>
          </w:tcPr>
          <w:p w14:paraId="323BAF4E"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p>
        </w:tc>
        <w:tc>
          <w:tcPr>
            <w:tcW w:w="0" w:type="auto"/>
            <w:shd w:val="clear" w:color="auto" w:fill="FFFFFF"/>
            <w:tcMar>
              <w:top w:w="0" w:type="dxa"/>
              <w:left w:w="150" w:type="dxa"/>
              <w:bottom w:w="0" w:type="dxa"/>
              <w:right w:w="150" w:type="dxa"/>
            </w:tcMar>
            <w:hideMark/>
          </w:tcPr>
          <w:p w14:paraId="36C122DF" w14:textId="77777777" w:rsidR="00F174C5" w:rsidRPr="00F174C5" w:rsidRDefault="00F174C5" w:rsidP="00F174C5">
            <w:pPr>
              <w:spacing w:after="0" w:line="300" w:lineRule="atLeast"/>
              <w:ind w:firstLine="0"/>
              <w:rPr>
                <w:rFonts w:asciiTheme="minorHAnsi" w:eastAsia="Times New Roman" w:hAnsiTheme="minorHAnsi" w:cstheme="minorHAnsi"/>
                <w:color w:val="24292E"/>
                <w:lang w:eastAsia="zh-CN"/>
              </w:rPr>
            </w:pPr>
            <w:r w:rsidRPr="00F174C5">
              <w:rPr>
                <w:rFonts w:asciiTheme="minorHAnsi" w:eastAsia="Times New Roman" w:hAnsiTheme="minorHAnsi" w:cstheme="minorHAnsi"/>
                <w:color w:val="24292E"/>
                <w:lang w:eastAsia="zh-CN"/>
              </w:rPr>
              <w:t>SOFTWARE.</w:t>
            </w:r>
          </w:p>
        </w:tc>
      </w:tr>
    </w:tbl>
    <w:p w14:paraId="6D03EE8B" w14:textId="2E737CD6" w:rsidR="00B61B8E" w:rsidRDefault="00B61B8E" w:rsidP="00F174C5"/>
    <w:p w14:paraId="4AE337E4" w14:textId="77777777" w:rsidR="00B61B8E" w:rsidRDefault="00B61B8E" w:rsidP="00B61B8E"/>
    <w:p w14:paraId="09E4072A" w14:textId="77777777" w:rsidR="00B61B8E" w:rsidRDefault="00AF2876" w:rsidP="00B61B8E">
      <w:r>
        <w:br w:type="page"/>
      </w:r>
    </w:p>
    <w:sdt>
      <w:sdtPr>
        <w:id w:val="2078868568"/>
        <w:placeholder>
          <w:docPart w:val="8E7752D25C6B4A49ABFC0F1137A31DE8"/>
        </w:placeholder>
        <w:temporary/>
        <w:showingPlcHdr/>
        <w15:appearance w15:val="hidden"/>
      </w:sdtPr>
      <w:sdtEndPr/>
      <w:sdtContent>
        <w:p w14:paraId="0BF387DD" w14:textId="77777777" w:rsidR="004C7801" w:rsidRDefault="00B61B8E" w:rsidP="00E30FF1">
          <w:r w:rsidRPr="00B61B8E">
            <w:t>This book is dedicated to:</w:t>
          </w:r>
        </w:p>
      </w:sdtContent>
    </w:sdt>
    <w:p w14:paraId="2F1F2638" w14:textId="03AB295B" w:rsidR="007C10F5" w:rsidRDefault="00317C5D" w:rsidP="00317C5D">
      <w:r>
        <w:t>Every single person who has read it.</w:t>
      </w:r>
      <w:r w:rsidR="003A70BA">
        <w:t xml:space="preserve"> And one man who will never read it Tony Stark.</w:t>
      </w:r>
    </w:p>
    <w:p w14:paraId="5909F734" w14:textId="77777777" w:rsidR="003F6C83" w:rsidRDefault="003F6C83" w:rsidP="00E678C1">
      <w:r w:rsidRPr="007C10F5">
        <w:br w:type="page"/>
      </w:r>
    </w:p>
    <w:bookmarkStart w:id="0" w:name="_Toc41905172" w:displacedByCustomXml="next"/>
    <w:sdt>
      <w:sdtPr>
        <w:rPr>
          <w:rFonts w:ascii="Times New Roman" w:hAnsi="Times New Roman"/>
          <w:b w:val="0"/>
          <w:sz w:val="24"/>
        </w:rPr>
        <w:id w:val="973878116"/>
        <w:docPartObj>
          <w:docPartGallery w:val="Table of Contents"/>
          <w:docPartUnique/>
        </w:docPartObj>
      </w:sdtPr>
      <w:sdtEndPr>
        <w:rPr>
          <w:bCs/>
          <w:noProof/>
        </w:rPr>
      </w:sdtEndPr>
      <w:sdtContent>
        <w:p w14:paraId="517802F1" w14:textId="44F8EF70" w:rsidR="00D14397" w:rsidRDefault="00D14397">
          <w:pPr>
            <w:pStyle w:val="TOCHeading"/>
          </w:pPr>
          <w:r>
            <w:t>Table of Contents</w:t>
          </w:r>
          <w:bookmarkEnd w:id="0"/>
        </w:p>
        <w:p w14:paraId="2FF9C6B2" w14:textId="03DC177A" w:rsidR="002B07EF" w:rsidRDefault="00D14397">
          <w:pPr>
            <w:pStyle w:val="TOC1"/>
            <w:tabs>
              <w:tab w:val="right" w:leader="dot" w:pos="9350"/>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41905172" w:history="1">
            <w:r w:rsidR="002B07EF" w:rsidRPr="000F6915">
              <w:rPr>
                <w:rStyle w:val="Hyperlink"/>
                <w:noProof/>
              </w:rPr>
              <w:t>Table of Contents</w:t>
            </w:r>
            <w:r w:rsidR="002B07EF">
              <w:rPr>
                <w:noProof/>
                <w:webHidden/>
              </w:rPr>
              <w:tab/>
            </w:r>
            <w:r w:rsidR="002B07EF">
              <w:rPr>
                <w:noProof/>
                <w:webHidden/>
              </w:rPr>
              <w:fldChar w:fldCharType="begin"/>
            </w:r>
            <w:r w:rsidR="002B07EF">
              <w:rPr>
                <w:noProof/>
                <w:webHidden/>
              </w:rPr>
              <w:instrText xml:space="preserve"> PAGEREF _Toc41905172 \h </w:instrText>
            </w:r>
            <w:r w:rsidR="002B07EF">
              <w:rPr>
                <w:noProof/>
                <w:webHidden/>
              </w:rPr>
            </w:r>
            <w:r w:rsidR="002B07EF">
              <w:rPr>
                <w:noProof/>
                <w:webHidden/>
              </w:rPr>
              <w:fldChar w:fldCharType="separate"/>
            </w:r>
            <w:r w:rsidR="002B07EF">
              <w:rPr>
                <w:noProof/>
                <w:webHidden/>
              </w:rPr>
              <w:t>iv</w:t>
            </w:r>
            <w:r w:rsidR="002B07EF">
              <w:rPr>
                <w:noProof/>
                <w:webHidden/>
              </w:rPr>
              <w:fldChar w:fldCharType="end"/>
            </w:r>
          </w:hyperlink>
        </w:p>
        <w:p w14:paraId="1C4865D2" w14:textId="4BFE2FC8" w:rsidR="002B07EF" w:rsidRDefault="002B07EF">
          <w:pPr>
            <w:pStyle w:val="TOC2"/>
            <w:rPr>
              <w:rFonts w:asciiTheme="minorHAnsi" w:eastAsiaTheme="minorEastAsia" w:hAnsiTheme="minorHAnsi" w:cstheme="minorBidi"/>
              <w:noProof/>
              <w:sz w:val="22"/>
              <w:szCs w:val="22"/>
              <w:lang w:eastAsia="zh-CN"/>
            </w:rPr>
          </w:pPr>
          <w:hyperlink w:anchor="_Toc41905173" w:history="1">
            <w:r w:rsidRPr="000F6915">
              <w:rPr>
                <w:rStyle w:val="Hyperlink"/>
                <w:noProof/>
              </w:rPr>
              <w:t>Chapter Zero: Introduction</w:t>
            </w:r>
            <w:r>
              <w:rPr>
                <w:noProof/>
                <w:webHidden/>
              </w:rPr>
              <w:tab/>
            </w:r>
            <w:r>
              <w:rPr>
                <w:noProof/>
                <w:webHidden/>
              </w:rPr>
              <w:fldChar w:fldCharType="begin"/>
            </w:r>
            <w:r>
              <w:rPr>
                <w:noProof/>
                <w:webHidden/>
              </w:rPr>
              <w:instrText xml:space="preserve"> PAGEREF _Toc41905173 \h </w:instrText>
            </w:r>
            <w:r>
              <w:rPr>
                <w:noProof/>
                <w:webHidden/>
              </w:rPr>
            </w:r>
            <w:r>
              <w:rPr>
                <w:noProof/>
                <w:webHidden/>
              </w:rPr>
              <w:fldChar w:fldCharType="separate"/>
            </w:r>
            <w:r>
              <w:rPr>
                <w:noProof/>
                <w:webHidden/>
              </w:rPr>
              <w:t>1</w:t>
            </w:r>
            <w:r>
              <w:rPr>
                <w:noProof/>
                <w:webHidden/>
              </w:rPr>
              <w:fldChar w:fldCharType="end"/>
            </w:r>
          </w:hyperlink>
        </w:p>
        <w:p w14:paraId="2076E3E3" w14:textId="49549835" w:rsidR="002B07EF" w:rsidRDefault="002B07EF">
          <w:pPr>
            <w:pStyle w:val="TOC3"/>
            <w:tabs>
              <w:tab w:val="right" w:leader="dot" w:pos="9350"/>
            </w:tabs>
            <w:rPr>
              <w:rFonts w:asciiTheme="minorHAnsi" w:eastAsiaTheme="minorEastAsia" w:hAnsiTheme="minorHAnsi" w:cstheme="minorBidi"/>
              <w:noProof/>
              <w:sz w:val="22"/>
              <w:szCs w:val="22"/>
              <w:lang w:eastAsia="zh-CN"/>
            </w:rPr>
          </w:pPr>
          <w:hyperlink w:anchor="_Toc41905174" w:history="1">
            <w:r w:rsidRPr="000F6915">
              <w:rPr>
                <w:rStyle w:val="Hyperlink"/>
                <w:noProof/>
              </w:rPr>
              <w:t>About Python</w:t>
            </w:r>
            <w:r>
              <w:rPr>
                <w:noProof/>
                <w:webHidden/>
              </w:rPr>
              <w:tab/>
            </w:r>
            <w:r>
              <w:rPr>
                <w:noProof/>
                <w:webHidden/>
              </w:rPr>
              <w:fldChar w:fldCharType="begin"/>
            </w:r>
            <w:r>
              <w:rPr>
                <w:noProof/>
                <w:webHidden/>
              </w:rPr>
              <w:instrText xml:space="preserve"> PAGEREF _Toc41905174 \h </w:instrText>
            </w:r>
            <w:r>
              <w:rPr>
                <w:noProof/>
                <w:webHidden/>
              </w:rPr>
            </w:r>
            <w:r>
              <w:rPr>
                <w:noProof/>
                <w:webHidden/>
              </w:rPr>
              <w:fldChar w:fldCharType="separate"/>
            </w:r>
            <w:r>
              <w:rPr>
                <w:noProof/>
                <w:webHidden/>
              </w:rPr>
              <w:t>1</w:t>
            </w:r>
            <w:r>
              <w:rPr>
                <w:noProof/>
                <w:webHidden/>
              </w:rPr>
              <w:fldChar w:fldCharType="end"/>
            </w:r>
          </w:hyperlink>
        </w:p>
        <w:p w14:paraId="0C113098" w14:textId="6F58870E" w:rsidR="002B07EF" w:rsidRDefault="002B07EF">
          <w:pPr>
            <w:pStyle w:val="TOC3"/>
            <w:tabs>
              <w:tab w:val="right" w:leader="dot" w:pos="9350"/>
            </w:tabs>
            <w:rPr>
              <w:rFonts w:asciiTheme="minorHAnsi" w:eastAsiaTheme="minorEastAsia" w:hAnsiTheme="minorHAnsi" w:cstheme="minorBidi"/>
              <w:noProof/>
              <w:sz w:val="22"/>
              <w:szCs w:val="22"/>
              <w:lang w:eastAsia="zh-CN"/>
            </w:rPr>
          </w:pPr>
          <w:hyperlink w:anchor="_Toc41905175" w:history="1">
            <w:r w:rsidRPr="000F6915">
              <w:rPr>
                <w:rStyle w:val="Hyperlink"/>
                <w:noProof/>
              </w:rPr>
              <w:t>Requirements</w:t>
            </w:r>
            <w:r>
              <w:rPr>
                <w:noProof/>
                <w:webHidden/>
              </w:rPr>
              <w:tab/>
            </w:r>
            <w:r>
              <w:rPr>
                <w:noProof/>
                <w:webHidden/>
              </w:rPr>
              <w:fldChar w:fldCharType="begin"/>
            </w:r>
            <w:r>
              <w:rPr>
                <w:noProof/>
                <w:webHidden/>
              </w:rPr>
              <w:instrText xml:space="preserve"> PAGEREF _Toc41905175 \h </w:instrText>
            </w:r>
            <w:r>
              <w:rPr>
                <w:noProof/>
                <w:webHidden/>
              </w:rPr>
            </w:r>
            <w:r>
              <w:rPr>
                <w:noProof/>
                <w:webHidden/>
              </w:rPr>
              <w:fldChar w:fldCharType="separate"/>
            </w:r>
            <w:r>
              <w:rPr>
                <w:noProof/>
                <w:webHidden/>
              </w:rPr>
              <w:t>1</w:t>
            </w:r>
            <w:r>
              <w:rPr>
                <w:noProof/>
                <w:webHidden/>
              </w:rPr>
              <w:fldChar w:fldCharType="end"/>
            </w:r>
          </w:hyperlink>
        </w:p>
        <w:p w14:paraId="0A81E262" w14:textId="4EC44D9C" w:rsidR="002B07EF" w:rsidRDefault="002B07EF">
          <w:pPr>
            <w:pStyle w:val="TOC3"/>
            <w:tabs>
              <w:tab w:val="right" w:leader="dot" w:pos="9350"/>
            </w:tabs>
            <w:rPr>
              <w:rFonts w:asciiTheme="minorHAnsi" w:eastAsiaTheme="minorEastAsia" w:hAnsiTheme="minorHAnsi" w:cstheme="minorBidi"/>
              <w:noProof/>
              <w:sz w:val="22"/>
              <w:szCs w:val="22"/>
              <w:lang w:eastAsia="zh-CN"/>
            </w:rPr>
          </w:pPr>
          <w:hyperlink w:anchor="_Toc41905176" w:history="1">
            <w:r w:rsidRPr="000F6915">
              <w:rPr>
                <w:rStyle w:val="Hyperlink"/>
                <w:noProof/>
              </w:rPr>
              <w:t>Who is this book for?</w:t>
            </w:r>
            <w:r>
              <w:rPr>
                <w:noProof/>
                <w:webHidden/>
              </w:rPr>
              <w:tab/>
            </w:r>
            <w:r>
              <w:rPr>
                <w:noProof/>
                <w:webHidden/>
              </w:rPr>
              <w:fldChar w:fldCharType="begin"/>
            </w:r>
            <w:r>
              <w:rPr>
                <w:noProof/>
                <w:webHidden/>
              </w:rPr>
              <w:instrText xml:space="preserve"> PAGEREF _Toc41905176 \h </w:instrText>
            </w:r>
            <w:r>
              <w:rPr>
                <w:noProof/>
                <w:webHidden/>
              </w:rPr>
            </w:r>
            <w:r>
              <w:rPr>
                <w:noProof/>
                <w:webHidden/>
              </w:rPr>
              <w:fldChar w:fldCharType="separate"/>
            </w:r>
            <w:r>
              <w:rPr>
                <w:noProof/>
                <w:webHidden/>
              </w:rPr>
              <w:t>2</w:t>
            </w:r>
            <w:r>
              <w:rPr>
                <w:noProof/>
                <w:webHidden/>
              </w:rPr>
              <w:fldChar w:fldCharType="end"/>
            </w:r>
          </w:hyperlink>
        </w:p>
        <w:p w14:paraId="33D66EB1" w14:textId="158C5BEC" w:rsidR="002B07EF" w:rsidRDefault="002B07EF">
          <w:pPr>
            <w:pStyle w:val="TOC3"/>
            <w:tabs>
              <w:tab w:val="right" w:leader="dot" w:pos="9350"/>
            </w:tabs>
            <w:rPr>
              <w:rFonts w:asciiTheme="minorHAnsi" w:eastAsiaTheme="minorEastAsia" w:hAnsiTheme="minorHAnsi" w:cstheme="minorBidi"/>
              <w:noProof/>
              <w:sz w:val="22"/>
              <w:szCs w:val="22"/>
              <w:lang w:eastAsia="zh-CN"/>
            </w:rPr>
          </w:pPr>
          <w:hyperlink w:anchor="_Toc41905177" w:history="1">
            <w:r w:rsidRPr="000F6915">
              <w:rPr>
                <w:rStyle w:val="Hyperlink"/>
                <w:noProof/>
              </w:rPr>
              <w:t>Conventions Used</w:t>
            </w:r>
            <w:r>
              <w:rPr>
                <w:noProof/>
                <w:webHidden/>
              </w:rPr>
              <w:tab/>
            </w:r>
            <w:r>
              <w:rPr>
                <w:noProof/>
                <w:webHidden/>
              </w:rPr>
              <w:fldChar w:fldCharType="begin"/>
            </w:r>
            <w:r>
              <w:rPr>
                <w:noProof/>
                <w:webHidden/>
              </w:rPr>
              <w:instrText xml:space="preserve"> PAGEREF _Toc41905177 \h </w:instrText>
            </w:r>
            <w:r>
              <w:rPr>
                <w:noProof/>
                <w:webHidden/>
              </w:rPr>
            </w:r>
            <w:r>
              <w:rPr>
                <w:noProof/>
                <w:webHidden/>
              </w:rPr>
              <w:fldChar w:fldCharType="separate"/>
            </w:r>
            <w:r>
              <w:rPr>
                <w:noProof/>
                <w:webHidden/>
              </w:rPr>
              <w:t>2</w:t>
            </w:r>
            <w:r>
              <w:rPr>
                <w:noProof/>
                <w:webHidden/>
              </w:rPr>
              <w:fldChar w:fldCharType="end"/>
            </w:r>
          </w:hyperlink>
        </w:p>
        <w:p w14:paraId="446152C5" w14:textId="354E4C8F" w:rsidR="002B07EF" w:rsidRDefault="002B07EF">
          <w:pPr>
            <w:pStyle w:val="TOC3"/>
            <w:tabs>
              <w:tab w:val="right" w:leader="dot" w:pos="9350"/>
            </w:tabs>
            <w:rPr>
              <w:rFonts w:asciiTheme="minorHAnsi" w:eastAsiaTheme="minorEastAsia" w:hAnsiTheme="minorHAnsi" w:cstheme="minorBidi"/>
              <w:noProof/>
              <w:sz w:val="22"/>
              <w:szCs w:val="22"/>
              <w:lang w:eastAsia="zh-CN"/>
            </w:rPr>
          </w:pPr>
          <w:hyperlink w:anchor="_Toc41905178" w:history="1">
            <w:r w:rsidRPr="000F6915">
              <w:rPr>
                <w:rStyle w:val="Hyperlink"/>
                <w:noProof/>
              </w:rPr>
              <w:t>Getting Started</w:t>
            </w:r>
            <w:r>
              <w:rPr>
                <w:noProof/>
                <w:webHidden/>
              </w:rPr>
              <w:tab/>
            </w:r>
            <w:r>
              <w:rPr>
                <w:noProof/>
                <w:webHidden/>
              </w:rPr>
              <w:fldChar w:fldCharType="begin"/>
            </w:r>
            <w:r>
              <w:rPr>
                <w:noProof/>
                <w:webHidden/>
              </w:rPr>
              <w:instrText xml:space="preserve"> PAGEREF _Toc41905178 \h </w:instrText>
            </w:r>
            <w:r>
              <w:rPr>
                <w:noProof/>
                <w:webHidden/>
              </w:rPr>
            </w:r>
            <w:r>
              <w:rPr>
                <w:noProof/>
                <w:webHidden/>
              </w:rPr>
              <w:fldChar w:fldCharType="separate"/>
            </w:r>
            <w:r>
              <w:rPr>
                <w:noProof/>
                <w:webHidden/>
              </w:rPr>
              <w:t>2</w:t>
            </w:r>
            <w:r>
              <w:rPr>
                <w:noProof/>
                <w:webHidden/>
              </w:rPr>
              <w:fldChar w:fldCharType="end"/>
            </w:r>
          </w:hyperlink>
        </w:p>
        <w:p w14:paraId="64B11A91" w14:textId="431C274F" w:rsidR="002B07EF" w:rsidRDefault="002B07EF">
          <w:pPr>
            <w:pStyle w:val="TOC3"/>
            <w:tabs>
              <w:tab w:val="right" w:leader="dot" w:pos="9350"/>
            </w:tabs>
            <w:rPr>
              <w:rFonts w:asciiTheme="minorHAnsi" w:eastAsiaTheme="minorEastAsia" w:hAnsiTheme="minorHAnsi" w:cstheme="minorBidi"/>
              <w:noProof/>
              <w:sz w:val="22"/>
              <w:szCs w:val="22"/>
              <w:lang w:eastAsia="zh-CN"/>
            </w:rPr>
          </w:pPr>
          <w:hyperlink w:anchor="_Toc41905179" w:history="1">
            <w:r w:rsidRPr="000F6915">
              <w:rPr>
                <w:rStyle w:val="Hyperlink"/>
                <w:noProof/>
              </w:rPr>
              <w:t>Installation Issues</w:t>
            </w:r>
            <w:r>
              <w:rPr>
                <w:noProof/>
                <w:webHidden/>
              </w:rPr>
              <w:tab/>
            </w:r>
            <w:r>
              <w:rPr>
                <w:noProof/>
                <w:webHidden/>
              </w:rPr>
              <w:fldChar w:fldCharType="begin"/>
            </w:r>
            <w:r>
              <w:rPr>
                <w:noProof/>
                <w:webHidden/>
              </w:rPr>
              <w:instrText xml:space="preserve"> PAGEREF _Toc41905179 \h </w:instrText>
            </w:r>
            <w:r>
              <w:rPr>
                <w:noProof/>
                <w:webHidden/>
              </w:rPr>
            </w:r>
            <w:r>
              <w:rPr>
                <w:noProof/>
                <w:webHidden/>
              </w:rPr>
              <w:fldChar w:fldCharType="separate"/>
            </w:r>
            <w:r>
              <w:rPr>
                <w:noProof/>
                <w:webHidden/>
              </w:rPr>
              <w:t>3</w:t>
            </w:r>
            <w:r>
              <w:rPr>
                <w:noProof/>
                <w:webHidden/>
              </w:rPr>
              <w:fldChar w:fldCharType="end"/>
            </w:r>
          </w:hyperlink>
        </w:p>
        <w:p w14:paraId="7955260E" w14:textId="52E82C49" w:rsidR="002B07EF" w:rsidRDefault="002B07EF">
          <w:pPr>
            <w:pStyle w:val="TOC2"/>
            <w:rPr>
              <w:rFonts w:asciiTheme="minorHAnsi" w:eastAsiaTheme="minorEastAsia" w:hAnsiTheme="minorHAnsi" w:cstheme="minorBidi"/>
              <w:noProof/>
              <w:sz w:val="22"/>
              <w:szCs w:val="22"/>
              <w:lang w:eastAsia="zh-CN"/>
            </w:rPr>
          </w:pPr>
          <w:hyperlink w:anchor="_Toc41905180" w:history="1">
            <w:r w:rsidRPr="000F6915">
              <w:rPr>
                <w:rStyle w:val="Hyperlink"/>
                <w:noProof/>
              </w:rPr>
              <w:t>Chapter One: Absolute Basics</w:t>
            </w:r>
            <w:r>
              <w:rPr>
                <w:noProof/>
                <w:webHidden/>
              </w:rPr>
              <w:tab/>
            </w:r>
            <w:r>
              <w:rPr>
                <w:noProof/>
                <w:webHidden/>
              </w:rPr>
              <w:fldChar w:fldCharType="begin"/>
            </w:r>
            <w:r>
              <w:rPr>
                <w:noProof/>
                <w:webHidden/>
              </w:rPr>
              <w:instrText xml:space="preserve"> PAGEREF _Toc41905180 \h </w:instrText>
            </w:r>
            <w:r>
              <w:rPr>
                <w:noProof/>
                <w:webHidden/>
              </w:rPr>
            </w:r>
            <w:r>
              <w:rPr>
                <w:noProof/>
                <w:webHidden/>
              </w:rPr>
              <w:fldChar w:fldCharType="separate"/>
            </w:r>
            <w:r>
              <w:rPr>
                <w:noProof/>
                <w:webHidden/>
              </w:rPr>
              <w:t>4</w:t>
            </w:r>
            <w:r>
              <w:rPr>
                <w:noProof/>
                <w:webHidden/>
              </w:rPr>
              <w:fldChar w:fldCharType="end"/>
            </w:r>
          </w:hyperlink>
        </w:p>
        <w:p w14:paraId="52A1F12E" w14:textId="0FCC3BD5" w:rsidR="002B07EF" w:rsidRDefault="002B07EF">
          <w:pPr>
            <w:pStyle w:val="TOC3"/>
            <w:tabs>
              <w:tab w:val="right" w:leader="dot" w:pos="9350"/>
            </w:tabs>
            <w:rPr>
              <w:rFonts w:asciiTheme="minorHAnsi" w:eastAsiaTheme="minorEastAsia" w:hAnsiTheme="minorHAnsi" w:cstheme="minorBidi"/>
              <w:noProof/>
              <w:sz w:val="22"/>
              <w:szCs w:val="22"/>
              <w:lang w:eastAsia="zh-CN"/>
            </w:rPr>
          </w:pPr>
          <w:hyperlink w:anchor="_Toc41905181" w:history="1">
            <w:r w:rsidRPr="000F6915">
              <w:rPr>
                <w:rStyle w:val="Hyperlink"/>
                <w:noProof/>
              </w:rPr>
              <w:t>Starting</w:t>
            </w:r>
            <w:r>
              <w:rPr>
                <w:noProof/>
                <w:webHidden/>
              </w:rPr>
              <w:tab/>
            </w:r>
            <w:r>
              <w:rPr>
                <w:noProof/>
                <w:webHidden/>
              </w:rPr>
              <w:fldChar w:fldCharType="begin"/>
            </w:r>
            <w:r>
              <w:rPr>
                <w:noProof/>
                <w:webHidden/>
              </w:rPr>
              <w:instrText xml:space="preserve"> PAGEREF _Toc41905181 \h </w:instrText>
            </w:r>
            <w:r>
              <w:rPr>
                <w:noProof/>
                <w:webHidden/>
              </w:rPr>
            </w:r>
            <w:r>
              <w:rPr>
                <w:noProof/>
                <w:webHidden/>
              </w:rPr>
              <w:fldChar w:fldCharType="separate"/>
            </w:r>
            <w:r>
              <w:rPr>
                <w:noProof/>
                <w:webHidden/>
              </w:rPr>
              <w:t>4</w:t>
            </w:r>
            <w:r>
              <w:rPr>
                <w:noProof/>
                <w:webHidden/>
              </w:rPr>
              <w:fldChar w:fldCharType="end"/>
            </w:r>
          </w:hyperlink>
        </w:p>
        <w:p w14:paraId="29AE428F" w14:textId="517529AA" w:rsidR="002B07EF" w:rsidRDefault="002B07EF">
          <w:pPr>
            <w:pStyle w:val="TOC1"/>
            <w:tabs>
              <w:tab w:val="right" w:leader="dot" w:pos="9350"/>
            </w:tabs>
            <w:rPr>
              <w:rFonts w:asciiTheme="minorHAnsi" w:eastAsiaTheme="minorEastAsia" w:hAnsiTheme="minorHAnsi" w:cstheme="minorBidi"/>
              <w:noProof/>
              <w:sz w:val="22"/>
              <w:szCs w:val="22"/>
              <w:lang w:eastAsia="zh-CN"/>
            </w:rPr>
          </w:pPr>
          <w:hyperlink w:anchor="_Toc41905182" w:history="1">
            <w:r w:rsidRPr="000F6915">
              <w:rPr>
                <w:rStyle w:val="Hyperlink"/>
                <w:noProof/>
              </w:rPr>
              <w:t>Epilogue/Conclusion</w:t>
            </w:r>
            <w:r>
              <w:rPr>
                <w:noProof/>
                <w:webHidden/>
              </w:rPr>
              <w:tab/>
            </w:r>
            <w:r>
              <w:rPr>
                <w:noProof/>
                <w:webHidden/>
              </w:rPr>
              <w:fldChar w:fldCharType="begin"/>
            </w:r>
            <w:r>
              <w:rPr>
                <w:noProof/>
                <w:webHidden/>
              </w:rPr>
              <w:instrText xml:space="preserve"> PAGEREF _Toc41905182 \h </w:instrText>
            </w:r>
            <w:r>
              <w:rPr>
                <w:noProof/>
                <w:webHidden/>
              </w:rPr>
            </w:r>
            <w:r>
              <w:rPr>
                <w:noProof/>
                <w:webHidden/>
              </w:rPr>
              <w:fldChar w:fldCharType="separate"/>
            </w:r>
            <w:r>
              <w:rPr>
                <w:noProof/>
                <w:webHidden/>
              </w:rPr>
              <w:t>5</w:t>
            </w:r>
            <w:r>
              <w:rPr>
                <w:noProof/>
                <w:webHidden/>
              </w:rPr>
              <w:fldChar w:fldCharType="end"/>
            </w:r>
          </w:hyperlink>
        </w:p>
        <w:p w14:paraId="1D3C416B" w14:textId="6E1C943B" w:rsidR="002B07EF" w:rsidRDefault="002B07EF">
          <w:pPr>
            <w:pStyle w:val="TOC1"/>
            <w:tabs>
              <w:tab w:val="right" w:leader="dot" w:pos="9350"/>
            </w:tabs>
            <w:rPr>
              <w:rFonts w:asciiTheme="minorHAnsi" w:eastAsiaTheme="minorEastAsia" w:hAnsiTheme="minorHAnsi" w:cstheme="minorBidi"/>
              <w:noProof/>
              <w:sz w:val="22"/>
              <w:szCs w:val="22"/>
              <w:lang w:eastAsia="zh-CN"/>
            </w:rPr>
          </w:pPr>
          <w:hyperlink w:anchor="_Toc41905183" w:history="1">
            <w:r w:rsidRPr="000F6915">
              <w:rPr>
                <w:rStyle w:val="Hyperlink"/>
                <w:noProof/>
              </w:rPr>
              <w:t>Bibliography</w:t>
            </w:r>
            <w:r>
              <w:rPr>
                <w:noProof/>
                <w:webHidden/>
              </w:rPr>
              <w:tab/>
            </w:r>
            <w:r>
              <w:rPr>
                <w:noProof/>
                <w:webHidden/>
              </w:rPr>
              <w:fldChar w:fldCharType="begin"/>
            </w:r>
            <w:r>
              <w:rPr>
                <w:noProof/>
                <w:webHidden/>
              </w:rPr>
              <w:instrText xml:space="preserve"> PAGEREF _Toc41905183 \h </w:instrText>
            </w:r>
            <w:r>
              <w:rPr>
                <w:noProof/>
                <w:webHidden/>
              </w:rPr>
            </w:r>
            <w:r>
              <w:rPr>
                <w:noProof/>
                <w:webHidden/>
              </w:rPr>
              <w:fldChar w:fldCharType="separate"/>
            </w:r>
            <w:r>
              <w:rPr>
                <w:noProof/>
                <w:webHidden/>
              </w:rPr>
              <w:t>6</w:t>
            </w:r>
            <w:r>
              <w:rPr>
                <w:noProof/>
                <w:webHidden/>
              </w:rPr>
              <w:fldChar w:fldCharType="end"/>
            </w:r>
          </w:hyperlink>
        </w:p>
        <w:p w14:paraId="2BA654B4" w14:textId="79115E58" w:rsidR="002B07EF" w:rsidRDefault="002B07EF">
          <w:pPr>
            <w:pStyle w:val="TOC1"/>
            <w:tabs>
              <w:tab w:val="right" w:leader="dot" w:pos="9350"/>
            </w:tabs>
            <w:rPr>
              <w:rFonts w:asciiTheme="minorHAnsi" w:eastAsiaTheme="minorEastAsia" w:hAnsiTheme="minorHAnsi" w:cstheme="minorBidi"/>
              <w:noProof/>
              <w:sz w:val="22"/>
              <w:szCs w:val="22"/>
              <w:lang w:eastAsia="zh-CN"/>
            </w:rPr>
          </w:pPr>
          <w:hyperlink w:anchor="_Toc41905184" w:history="1">
            <w:r w:rsidRPr="000F6915">
              <w:rPr>
                <w:rStyle w:val="Hyperlink"/>
                <w:noProof/>
              </w:rPr>
              <w:t>Acknowledgments</w:t>
            </w:r>
            <w:r>
              <w:rPr>
                <w:noProof/>
                <w:webHidden/>
              </w:rPr>
              <w:tab/>
            </w:r>
            <w:r>
              <w:rPr>
                <w:noProof/>
                <w:webHidden/>
              </w:rPr>
              <w:fldChar w:fldCharType="begin"/>
            </w:r>
            <w:r>
              <w:rPr>
                <w:noProof/>
                <w:webHidden/>
              </w:rPr>
              <w:instrText xml:space="preserve"> PAGEREF _Toc41905184 \h </w:instrText>
            </w:r>
            <w:r>
              <w:rPr>
                <w:noProof/>
                <w:webHidden/>
              </w:rPr>
            </w:r>
            <w:r>
              <w:rPr>
                <w:noProof/>
                <w:webHidden/>
              </w:rPr>
              <w:fldChar w:fldCharType="separate"/>
            </w:r>
            <w:r>
              <w:rPr>
                <w:noProof/>
                <w:webHidden/>
              </w:rPr>
              <w:t>7</w:t>
            </w:r>
            <w:r>
              <w:rPr>
                <w:noProof/>
                <w:webHidden/>
              </w:rPr>
              <w:fldChar w:fldCharType="end"/>
            </w:r>
          </w:hyperlink>
        </w:p>
        <w:p w14:paraId="270C4506" w14:textId="07A4F0E3" w:rsidR="002B07EF" w:rsidRDefault="002B07EF">
          <w:pPr>
            <w:pStyle w:val="TOC1"/>
            <w:tabs>
              <w:tab w:val="right" w:leader="dot" w:pos="9350"/>
            </w:tabs>
            <w:rPr>
              <w:rFonts w:asciiTheme="minorHAnsi" w:eastAsiaTheme="minorEastAsia" w:hAnsiTheme="minorHAnsi" w:cstheme="minorBidi"/>
              <w:noProof/>
              <w:sz w:val="22"/>
              <w:szCs w:val="22"/>
              <w:lang w:eastAsia="zh-CN"/>
            </w:rPr>
          </w:pPr>
          <w:hyperlink w:anchor="_Toc41905185" w:history="1">
            <w:r w:rsidRPr="000F6915">
              <w:rPr>
                <w:rStyle w:val="Hyperlink"/>
                <w:noProof/>
              </w:rPr>
              <w:t>About the Author</w:t>
            </w:r>
            <w:r>
              <w:rPr>
                <w:noProof/>
                <w:webHidden/>
              </w:rPr>
              <w:tab/>
            </w:r>
            <w:r>
              <w:rPr>
                <w:noProof/>
                <w:webHidden/>
              </w:rPr>
              <w:fldChar w:fldCharType="begin"/>
            </w:r>
            <w:r>
              <w:rPr>
                <w:noProof/>
                <w:webHidden/>
              </w:rPr>
              <w:instrText xml:space="preserve"> PAGEREF _Toc41905185 \h </w:instrText>
            </w:r>
            <w:r>
              <w:rPr>
                <w:noProof/>
                <w:webHidden/>
              </w:rPr>
            </w:r>
            <w:r>
              <w:rPr>
                <w:noProof/>
                <w:webHidden/>
              </w:rPr>
              <w:fldChar w:fldCharType="separate"/>
            </w:r>
            <w:r>
              <w:rPr>
                <w:noProof/>
                <w:webHidden/>
              </w:rPr>
              <w:t>8</w:t>
            </w:r>
            <w:r>
              <w:rPr>
                <w:noProof/>
                <w:webHidden/>
              </w:rPr>
              <w:fldChar w:fldCharType="end"/>
            </w:r>
          </w:hyperlink>
        </w:p>
        <w:p w14:paraId="0415C840" w14:textId="1CC0C389" w:rsidR="00D14397" w:rsidRDefault="00D14397">
          <w:r>
            <w:rPr>
              <w:b/>
              <w:bCs/>
              <w:noProof/>
            </w:rPr>
            <w:fldChar w:fldCharType="end"/>
          </w:r>
        </w:p>
      </w:sdtContent>
    </w:sdt>
    <w:p w14:paraId="0389D7EA" w14:textId="77777777" w:rsidR="005567E7" w:rsidRDefault="005567E7" w:rsidP="00972D2C">
      <w:pPr>
        <w:pStyle w:val="TOC1"/>
        <w:tabs>
          <w:tab w:val="right" w:leader="dot" w:pos="9350"/>
        </w:tabs>
      </w:pPr>
    </w:p>
    <w:p w14:paraId="5A2CE46D" w14:textId="77777777" w:rsidR="003F6C83" w:rsidRDefault="003F6C83" w:rsidP="00E30FF1"/>
    <w:p w14:paraId="07442130" w14:textId="77777777" w:rsidR="00E678C1" w:rsidRDefault="00E678C1" w:rsidP="00317C5D">
      <w:pPr>
        <w:pStyle w:val="Heading1"/>
        <w:jc w:val="left"/>
        <w:sectPr w:rsidR="00E678C1" w:rsidSect="00414D16">
          <w:footerReference w:type="default" r:id="rId11"/>
          <w:pgSz w:w="12240" w:h="15840"/>
          <w:pgMar w:top="1440" w:right="1440" w:bottom="1440" w:left="1440" w:header="720" w:footer="720" w:gutter="0"/>
          <w:pgNumType w:fmt="lowerRoman" w:start="1"/>
          <w:cols w:space="720"/>
          <w:titlePg/>
          <w:docGrid w:linePitch="360"/>
        </w:sectPr>
      </w:pPr>
    </w:p>
    <w:p w14:paraId="5BB9DE04" w14:textId="3C58CB23" w:rsidR="008339EE" w:rsidRPr="008339EE" w:rsidRDefault="00CB1B73" w:rsidP="00B5758D">
      <w:pPr>
        <w:pStyle w:val="Heading2"/>
      </w:pPr>
      <w:bookmarkStart w:id="1" w:name="_Toc529756674"/>
      <w:bookmarkStart w:id="2" w:name="_Toc529756735"/>
      <w:bookmarkStart w:id="3" w:name="_Toc41905173"/>
      <w:r>
        <w:lastRenderedPageBreak/>
        <w:t>C</w:t>
      </w:r>
      <w:bookmarkEnd w:id="1"/>
      <w:bookmarkEnd w:id="2"/>
      <w:r>
        <w:t xml:space="preserve">hapter </w:t>
      </w:r>
      <w:r w:rsidR="00317C5D">
        <w:t>Zero</w:t>
      </w:r>
      <w:r>
        <w:t xml:space="preserve">: </w:t>
      </w:r>
      <w:r w:rsidR="00B5758D">
        <w:t>Introduction</w:t>
      </w:r>
      <w:bookmarkEnd w:id="3"/>
    </w:p>
    <w:p w14:paraId="50F71D90" w14:textId="7FF4AEF6" w:rsidR="00D53B69" w:rsidRDefault="00CB1B73" w:rsidP="00CB1B73">
      <w:r>
        <w:t>In the modern world</w:t>
      </w:r>
      <w:r w:rsidR="00B5758D">
        <w:t xml:space="preserve">, computers are crucial to life. More and more schools teach programming and more and more employers hire people who can code. This book’s purpose is to teach the reader python. You might be wondering what python is. Simply put python is a programming language. There are many other programming languages. Each one has its own advantages. This can be thought as </w:t>
      </w:r>
      <w:r w:rsidR="0005355E">
        <w:t>why there are many human languages like English, French, Spanish to name a few. All these languages have different words and syntax, but they all do the same thing. They allow and simplify communication between humans. A programming language also does this. It allows and simplifies communication between humans and computers. Now why does this book teach python and not another programming language. The main advantages of python are listed below.</w:t>
      </w:r>
    </w:p>
    <w:p w14:paraId="68E90794" w14:textId="461E7605" w:rsidR="0005355E" w:rsidRDefault="0005355E" w:rsidP="0005355E">
      <w:pPr>
        <w:pStyle w:val="ListParagraph"/>
        <w:numPr>
          <w:ilvl w:val="0"/>
          <w:numId w:val="17"/>
        </w:numPr>
      </w:pPr>
      <w:r>
        <w:t>Cross-platform (python can run on almost any computer)</w:t>
      </w:r>
    </w:p>
    <w:p w14:paraId="19A28871" w14:textId="5EE9721C" w:rsidR="0005355E" w:rsidRDefault="0005355E" w:rsidP="0005355E">
      <w:pPr>
        <w:pStyle w:val="ListParagraph"/>
        <w:numPr>
          <w:ilvl w:val="0"/>
          <w:numId w:val="17"/>
        </w:numPr>
      </w:pPr>
      <w:r>
        <w:t>Beginner friendly</w:t>
      </w:r>
    </w:p>
    <w:p w14:paraId="5563EF11" w14:textId="40CD5AAD" w:rsidR="0005355E" w:rsidRDefault="0005355E" w:rsidP="0005355E">
      <w:pPr>
        <w:pStyle w:val="ListParagraph"/>
        <w:numPr>
          <w:ilvl w:val="0"/>
          <w:numId w:val="17"/>
        </w:numPr>
      </w:pPr>
      <w:r>
        <w:t>Useful</w:t>
      </w:r>
    </w:p>
    <w:p w14:paraId="211C68A8" w14:textId="4EE0A96E" w:rsidR="0005355E" w:rsidRDefault="0005355E" w:rsidP="0005355E">
      <w:pPr>
        <w:pStyle w:val="ListParagraph"/>
        <w:numPr>
          <w:ilvl w:val="0"/>
          <w:numId w:val="17"/>
        </w:numPr>
      </w:pPr>
      <w:r>
        <w:t>Powerful (python can be used for advanced topics)</w:t>
      </w:r>
    </w:p>
    <w:p w14:paraId="1BD0D1CF" w14:textId="38C89230" w:rsidR="003A70BA" w:rsidRDefault="003A70BA" w:rsidP="003A70BA">
      <w:pPr>
        <w:ind w:firstLine="0"/>
      </w:pPr>
      <w:r>
        <w:t>I am writing this book to teach python and to make more people discover its beauty and simplicity, but I am also writing to improve my own skills because teaching something is a good way to see if you’ve learnt it well. Best of luck going forward.</w:t>
      </w:r>
    </w:p>
    <w:p w14:paraId="4991262F" w14:textId="60C3EF1D" w:rsidR="0005355E" w:rsidRDefault="0005355E" w:rsidP="0005355E"/>
    <w:p w14:paraId="57B90705" w14:textId="4A2588C8" w:rsidR="0005355E" w:rsidRDefault="0005355E" w:rsidP="0005355E">
      <w:pPr>
        <w:pStyle w:val="Heading3"/>
      </w:pPr>
      <w:bookmarkStart w:id="4" w:name="_Toc41905174"/>
      <w:r>
        <w:t>About Python</w:t>
      </w:r>
      <w:bookmarkEnd w:id="4"/>
    </w:p>
    <w:p w14:paraId="1CFD4CC8" w14:textId="0C145AF4" w:rsidR="0005355E" w:rsidRDefault="0005355E" w:rsidP="0005355E">
      <w:r>
        <w:t xml:space="preserve">As we have already discussed, python is a programming language. It allows a human to communicate to a computer. Python comes in many different versions. It is recommended to always use the newest available version. Code in this book has been written in python 3.6.1. It should work on newer versions, and maybe even some older versions. The two main branches of python are python2 and python3. They are vastly different and even simple programs could fail to work on the other version. All work should be done in python3. This book teaches Python because it is popular, easy to learn, simple, powerful and free. The official python website is </w:t>
      </w:r>
      <w:hyperlink r:id="rId12" w:history="1">
        <w:r w:rsidR="003012A4" w:rsidRPr="00E92F70">
          <w:rPr>
            <w:rStyle w:val="Hyperlink"/>
          </w:rPr>
          <w:t>http://python.org/</w:t>
        </w:r>
      </w:hyperlink>
      <w:r w:rsidR="003012A4">
        <w:t>. You should visit for more information when needed. If you’ve picked up this book, you’re probably excited to learn python or someone told you to read this book. Before we start learning python there are a few basic requirements that should be met.</w:t>
      </w:r>
    </w:p>
    <w:p w14:paraId="03F1F0BA" w14:textId="73ACB7E1" w:rsidR="003012A4" w:rsidRDefault="003012A4" w:rsidP="003012A4">
      <w:pPr>
        <w:pStyle w:val="Heading3"/>
      </w:pPr>
    </w:p>
    <w:p w14:paraId="4417284D" w14:textId="6BE9C66B" w:rsidR="003012A4" w:rsidRDefault="003012A4" w:rsidP="003012A4">
      <w:pPr>
        <w:pStyle w:val="Heading3"/>
      </w:pPr>
      <w:bookmarkStart w:id="5" w:name="_Toc41905175"/>
      <w:r>
        <w:t>Requirements</w:t>
      </w:r>
      <w:bookmarkEnd w:id="5"/>
    </w:p>
    <w:p w14:paraId="026DE5EB" w14:textId="235A449C" w:rsidR="003012A4" w:rsidRDefault="003012A4" w:rsidP="003012A4">
      <w:r>
        <w:t>Expected:</w:t>
      </w:r>
    </w:p>
    <w:p w14:paraId="5906E093" w14:textId="2BED35FD" w:rsidR="003012A4" w:rsidRDefault="003012A4" w:rsidP="003012A4">
      <w:r>
        <w:t>The reader is expected to know how to read.</w:t>
      </w:r>
    </w:p>
    <w:p w14:paraId="463CEE1F" w14:textId="3FF62308" w:rsidR="003012A4" w:rsidRDefault="003012A4" w:rsidP="003012A4">
      <w:r>
        <w:lastRenderedPageBreak/>
        <w:t xml:space="preserve">The reader is expected to know how to operate a computer. </w:t>
      </w:r>
      <w:r w:rsidR="00D14397">
        <w:t>This means opening and saving files and searching the web.</w:t>
      </w:r>
    </w:p>
    <w:p w14:paraId="60AAD1E8" w14:textId="41175DD6" w:rsidR="00D14397" w:rsidRPr="00D14397" w:rsidRDefault="00D14397" w:rsidP="003012A4">
      <w:r>
        <w:t>The reader is expected to have a computer</w:t>
      </w:r>
      <w:r w:rsidR="00B330E7">
        <w:t xml:space="preserve"> because the book does not provide one.</w:t>
      </w:r>
    </w:p>
    <w:p w14:paraId="29476130" w14:textId="77777777" w:rsidR="00B330E7" w:rsidRDefault="003012A4" w:rsidP="00B330E7">
      <w:r>
        <w:t>Not Expected:</w:t>
      </w:r>
    </w:p>
    <w:p w14:paraId="39B3E4F2" w14:textId="77777777" w:rsidR="00B330E7" w:rsidRDefault="00B330E7" w:rsidP="00B330E7">
      <w:r>
        <w:t>The reader is not expected to be a computer expert.</w:t>
      </w:r>
    </w:p>
    <w:p w14:paraId="6044043D" w14:textId="77777777" w:rsidR="00B330E7" w:rsidRDefault="00B330E7" w:rsidP="00B330E7">
      <w:r>
        <w:t>The reader is not expected to know how to code.</w:t>
      </w:r>
    </w:p>
    <w:p w14:paraId="7F2A4F62" w14:textId="77777777" w:rsidR="00B330E7" w:rsidRDefault="00B330E7" w:rsidP="00B330E7"/>
    <w:p w14:paraId="1F9D8DA2" w14:textId="77777777" w:rsidR="00B330E7" w:rsidRDefault="00B330E7" w:rsidP="00B330E7">
      <w:pPr>
        <w:pStyle w:val="Heading3"/>
      </w:pPr>
      <w:bookmarkStart w:id="6" w:name="_Toc41905176"/>
      <w:r>
        <w:t>Who is this book for?</w:t>
      </w:r>
      <w:bookmarkEnd w:id="6"/>
    </w:p>
    <w:p w14:paraId="0B668218" w14:textId="77777777" w:rsidR="00B330E7" w:rsidRDefault="00B330E7" w:rsidP="00B330E7">
      <w:r>
        <w:t>Anyone can read this book. However, the book is recommended for absolute beginners who haven’t written any code before. If you want to learn python of coding and have never started, this book is a great place to start. Other books might be better though. This book will attempt to keep everything simple while delivering all the necessary important information. I would recommend this book to teens between the ages of 10-18 years old. If you’re like 60, you can still read it. It’s okay, boomer.</w:t>
      </w:r>
    </w:p>
    <w:p w14:paraId="79736CB5" w14:textId="77777777" w:rsidR="00B330E7" w:rsidRDefault="00B330E7" w:rsidP="00B330E7"/>
    <w:p w14:paraId="7CE3086F" w14:textId="0705A5DC" w:rsidR="00995693" w:rsidRDefault="00B330E7" w:rsidP="00995693">
      <w:pPr>
        <w:pStyle w:val="Heading3"/>
      </w:pPr>
      <w:bookmarkStart w:id="7" w:name="_Toc41905177"/>
      <w:r>
        <w:t>Conventions Used</w:t>
      </w:r>
      <w:bookmarkEnd w:id="7"/>
    </w:p>
    <w:p w14:paraId="7EB8AE9A" w14:textId="10975487" w:rsidR="00995693" w:rsidRDefault="00995693" w:rsidP="00995693">
      <w:r>
        <w:t>This book will attempt to make every normal human being distinguish where there is code, text, links, comments, symbols and images. If difficulty arises, try your best or get another book. I’m sorry if the book isn’t clear enough. Perhaps you come from Mars, I’ve always wanted to visit. Finally, if any problems arise throughout this book, you’re welcome and expected to google your issues and to try and fix them yourself. Making errors and thinking and trying are the very best ways to learn python and anything.</w:t>
      </w:r>
    </w:p>
    <w:p w14:paraId="189283C1" w14:textId="47D54C3E" w:rsidR="00995693" w:rsidRDefault="00995693" w:rsidP="00995693">
      <w:pPr>
        <w:pStyle w:val="Heading3"/>
      </w:pPr>
    </w:p>
    <w:p w14:paraId="5CDACB27" w14:textId="06A5EEF8" w:rsidR="00995693" w:rsidRDefault="00995693" w:rsidP="00995693">
      <w:pPr>
        <w:pStyle w:val="Heading3"/>
      </w:pPr>
      <w:bookmarkStart w:id="8" w:name="_Toc41905178"/>
      <w:r>
        <w:t>Getting Started</w:t>
      </w:r>
      <w:bookmarkEnd w:id="8"/>
    </w:p>
    <w:p w14:paraId="26CD5765" w14:textId="6352D3C4" w:rsidR="00995693" w:rsidRDefault="00995693" w:rsidP="00995693">
      <w:r>
        <w:t xml:space="preserve">The first step to learning python is to have python installed on your computer. This requires installing python. </w:t>
      </w:r>
      <w:r w:rsidR="00C31D26">
        <w:t xml:space="preserve">To install python first figure out your operating system. If you have difficulties follow this short guide. </w:t>
      </w:r>
    </w:p>
    <w:p w14:paraId="7B92F10C" w14:textId="26B9A04C" w:rsidR="00C31D26" w:rsidRDefault="00C31D26" w:rsidP="00C31D26">
      <w:pPr>
        <w:pStyle w:val="ListParagraph"/>
        <w:numPr>
          <w:ilvl w:val="0"/>
          <w:numId w:val="18"/>
        </w:numPr>
      </w:pPr>
      <w:r>
        <w:t xml:space="preserve">If your computer has an apple on it, the operating system is probably Mac OS X. </w:t>
      </w:r>
    </w:p>
    <w:p w14:paraId="3A475788" w14:textId="22B71DEE" w:rsidR="00C31D26" w:rsidRDefault="00C31D26" w:rsidP="00C31D26">
      <w:pPr>
        <w:pStyle w:val="ListParagraph"/>
        <w:numPr>
          <w:ilvl w:val="0"/>
          <w:numId w:val="18"/>
        </w:numPr>
      </w:pPr>
      <w:r>
        <w:t>If in</w:t>
      </w:r>
      <w:r w:rsidR="003A70BA">
        <w:t xml:space="preserve"> one of the corners of your screen your computer has a small window panel symbol of a start button, then your computer is probably a Windows.</w:t>
      </w:r>
    </w:p>
    <w:p w14:paraId="70F68068" w14:textId="6603EF67" w:rsidR="003A70BA" w:rsidRDefault="003A70BA" w:rsidP="00C31D26">
      <w:pPr>
        <w:pStyle w:val="ListParagraph"/>
        <w:numPr>
          <w:ilvl w:val="0"/>
          <w:numId w:val="18"/>
        </w:numPr>
      </w:pPr>
      <w:r>
        <w:t>If it’s none of the above, it’s probably a Linux computer.</w:t>
      </w:r>
    </w:p>
    <w:p w14:paraId="28182008" w14:textId="409195F8" w:rsidR="003A70BA" w:rsidRDefault="003A70BA" w:rsidP="003A70BA">
      <w:pPr>
        <w:ind w:left="720" w:firstLine="0"/>
      </w:pPr>
    </w:p>
    <w:p w14:paraId="2C332B61" w14:textId="01B84A31" w:rsidR="003A70BA" w:rsidRDefault="003A70BA" w:rsidP="003A70BA">
      <w:pPr>
        <w:ind w:left="720" w:firstLine="0"/>
      </w:pPr>
      <w:r>
        <w:lastRenderedPageBreak/>
        <w:t>Now that the operating system of your computer has been figured out follow these steps to install python. Examples in this book are provided using Windows 10, python 3.6.1, Geany and Google Chrome.</w:t>
      </w:r>
    </w:p>
    <w:p w14:paraId="37D53027" w14:textId="12C155D4" w:rsidR="003A70BA" w:rsidRDefault="003A70BA" w:rsidP="003A70BA">
      <w:pPr>
        <w:pStyle w:val="ListParagraph"/>
        <w:numPr>
          <w:ilvl w:val="0"/>
          <w:numId w:val="19"/>
        </w:numPr>
      </w:pPr>
      <w:r>
        <w:t xml:space="preserve">Mac OS X; </w:t>
      </w:r>
    </w:p>
    <w:p w14:paraId="64E0F9C0" w14:textId="77777777" w:rsidR="008620EE" w:rsidRPr="00995693" w:rsidRDefault="003A70BA" w:rsidP="008620EE">
      <w:pPr>
        <w:ind w:left="720" w:firstLine="0"/>
      </w:pPr>
      <w:r>
        <w:t>Python is normally already installed on most Mac computers. To verify it’s installed open the terminal and type ‘python’. If this doesn’t raise an error then you should be good. Next install a text editor.</w:t>
      </w:r>
      <w:r w:rsidR="008620EE">
        <w:t xml:space="preserve"> If any errors occur refer to installation issues.</w:t>
      </w:r>
    </w:p>
    <w:p w14:paraId="1E065E24" w14:textId="25DA1989" w:rsidR="003A70BA" w:rsidRDefault="003A70BA" w:rsidP="003A70BA">
      <w:pPr>
        <w:ind w:left="720" w:firstLine="0"/>
      </w:pPr>
    </w:p>
    <w:p w14:paraId="6DEADEFF" w14:textId="3AAD8AF3" w:rsidR="003A70BA" w:rsidRDefault="003A70BA" w:rsidP="003A70BA">
      <w:pPr>
        <w:pStyle w:val="ListParagraph"/>
        <w:numPr>
          <w:ilvl w:val="0"/>
          <w:numId w:val="19"/>
        </w:numPr>
      </w:pPr>
      <w:r>
        <w:t>Windows</w:t>
      </w:r>
    </w:p>
    <w:p w14:paraId="2EB85376" w14:textId="3B126DFE" w:rsidR="003A70BA" w:rsidRDefault="003A70BA" w:rsidP="003A70BA">
      <w:pPr>
        <w:ind w:left="720" w:firstLine="0"/>
      </w:pPr>
      <w:r>
        <w:t xml:space="preserve">To install python on windows, open a web browser and go to the site </w:t>
      </w:r>
      <w:hyperlink r:id="rId13" w:history="1">
        <w:r w:rsidRPr="00471809">
          <w:rPr>
            <w:rStyle w:val="Hyperlink"/>
          </w:rPr>
          <w:t>http://python.org/downloads/</w:t>
        </w:r>
      </w:hyperlink>
      <w:r>
        <w:t xml:space="preserve">. </w:t>
      </w:r>
      <w:r w:rsidR="008620EE">
        <w:t>Download the newest one or the one with the highest number, it should be 3.something.something. Then follow the instructions to install. If any errors occur refer to installation issues.</w:t>
      </w:r>
    </w:p>
    <w:p w14:paraId="4D127F37" w14:textId="59A747EE" w:rsidR="008620EE" w:rsidRDefault="008620EE" w:rsidP="008620EE"/>
    <w:p w14:paraId="2C3961DE" w14:textId="48B092CC" w:rsidR="008620EE" w:rsidRDefault="008620EE" w:rsidP="008620EE">
      <w:pPr>
        <w:pStyle w:val="ListParagraph"/>
        <w:numPr>
          <w:ilvl w:val="0"/>
          <w:numId w:val="19"/>
        </w:numPr>
      </w:pPr>
      <w:r>
        <w:t>Linux</w:t>
      </w:r>
    </w:p>
    <w:p w14:paraId="38FC66BD" w14:textId="6584FC70" w:rsidR="008620EE" w:rsidRDefault="008620EE" w:rsidP="008620EE">
      <w:pPr>
        <w:ind w:left="720" w:firstLine="0"/>
      </w:pPr>
      <w:r>
        <w:t>Most Linux computers have python already installed to check this open a terminal and type Python. Make sure the version is up to date. If any errors occur refer to installation issues.</w:t>
      </w:r>
    </w:p>
    <w:p w14:paraId="39D530A0" w14:textId="42B73F18" w:rsidR="008620EE" w:rsidRDefault="008620EE" w:rsidP="008620EE">
      <w:pPr>
        <w:ind w:left="720" w:firstLine="0"/>
      </w:pPr>
    </w:p>
    <w:p w14:paraId="0AFC54D0" w14:textId="3B8A2B49" w:rsidR="008620EE" w:rsidRDefault="008620EE" w:rsidP="008620EE">
      <w:pPr>
        <w:pStyle w:val="Heading3"/>
      </w:pPr>
      <w:bookmarkStart w:id="9" w:name="_Toc41905179"/>
      <w:r>
        <w:t>Installation Issues</w:t>
      </w:r>
      <w:bookmarkEnd w:id="9"/>
    </w:p>
    <w:p w14:paraId="3EAB6DDB" w14:textId="65717670" w:rsidR="008620EE" w:rsidRDefault="008620EE" w:rsidP="008620EE">
      <w:r>
        <w:t>If you have any installation issues, you should google “install python on ______” with your operating system name. Then watch a video or choose a guide. If this still doesn’t work, you can start by writing your code in an online text editor. Websites such as repl.it and onlinegdb.com work great. While you’re at it also attempt to install pip or the python package installer.</w:t>
      </w:r>
    </w:p>
    <w:p w14:paraId="4CD9A46B" w14:textId="31E5475D" w:rsidR="00AB494E" w:rsidRDefault="00AB494E" w:rsidP="008620EE"/>
    <w:p w14:paraId="43EF87A9" w14:textId="77777777" w:rsidR="00AB494E" w:rsidRDefault="00AB494E">
      <w:pPr>
        <w:spacing w:after="0" w:line="240" w:lineRule="auto"/>
        <w:ind w:firstLine="0"/>
      </w:pPr>
      <w:r>
        <w:br w:type="page"/>
      </w:r>
    </w:p>
    <w:p w14:paraId="1DF74380" w14:textId="30580C71" w:rsidR="00AB494E" w:rsidRDefault="00AB494E" w:rsidP="00AB494E">
      <w:pPr>
        <w:pStyle w:val="Heading2"/>
      </w:pPr>
      <w:bookmarkStart w:id="10" w:name="_Toc41905180"/>
      <w:r>
        <w:lastRenderedPageBreak/>
        <w:t>Chapter One: Absolute Basics</w:t>
      </w:r>
      <w:bookmarkEnd w:id="10"/>
    </w:p>
    <w:p w14:paraId="3CE2171A" w14:textId="29957325" w:rsidR="00AB494E" w:rsidRDefault="00AB494E" w:rsidP="00AB494E">
      <w:r>
        <w:t>In this chapter, you’ll hopefully learn to open, write, and save python programs.</w:t>
      </w:r>
    </w:p>
    <w:p w14:paraId="656F1CB2" w14:textId="679A36C7" w:rsidR="00AB494E" w:rsidRDefault="00AB494E" w:rsidP="00AB494E">
      <w:r>
        <w:t>In the world of computers there are 2 main things that a computer will care about. The first being data. Data is information. Data can be stored in many ways as texts or numbers. Those different ways are known as data types in python. And in python there are a few ways that the computer can manage it. The way a computer operates data is referred to as functions. Operating on data includes changing it, creating it, removing it, and performing calculations on it.</w:t>
      </w:r>
    </w:p>
    <w:p w14:paraId="22345CF1" w14:textId="47BF6863" w:rsidR="00AB494E" w:rsidRDefault="00AB494E" w:rsidP="00AB494E">
      <w:r>
        <w:t xml:space="preserve">In this chapter we’ll learn our first data type strings and our first function the print statement. </w:t>
      </w:r>
    </w:p>
    <w:p w14:paraId="151470C3" w14:textId="3A322801" w:rsidR="00AB494E" w:rsidRDefault="00AB494E" w:rsidP="00AB494E">
      <w:r>
        <w:t xml:space="preserve">To create our first basic code, we’ll need a text editor. Any editor will work and many are available. I recommend using something simple such as Geany. Instruction for installation can be found online. So, install any editor you want. Now if this doesn’t work you can work with an online editor for now. Refer to installation issues. This book will assume you’re using Geany. For fun you can go through Geany’s settings and adapt it to your taste and preferences. Note: this book is not sponsored by Geany I am merely using it to show examples. </w:t>
      </w:r>
    </w:p>
    <w:p w14:paraId="313575D9" w14:textId="454E55CC" w:rsidR="00AB494E" w:rsidRDefault="00AB494E" w:rsidP="00AB494E">
      <w:pPr>
        <w:pStyle w:val="Heading3"/>
      </w:pPr>
      <w:bookmarkStart w:id="11" w:name="_Toc41905181"/>
      <w:r>
        <w:t>Starting</w:t>
      </w:r>
      <w:bookmarkEnd w:id="11"/>
    </w:p>
    <w:p w14:paraId="693E3B6A" w14:textId="085E6451" w:rsidR="00AB494E" w:rsidRDefault="00C50874" w:rsidP="00AB494E">
      <w:r>
        <w:t xml:space="preserve">So, open your editor. Find the ‘New’ button in the upper right or under ‘file’ -&gt; ’new’ or just press </w:t>
      </w:r>
      <w:proofErr w:type="spellStart"/>
      <w:r>
        <w:t>Ctrl+N</w:t>
      </w:r>
      <w:proofErr w:type="spellEnd"/>
      <w:r>
        <w:t xml:space="preserve">. At this moment a new tab should appear. We’ll then click ‘file’ -&gt; ‘save as’. Choose the directory or folder where you want to save all your python code for this book or create a new folder if necessary. Finally save the file as ‘hello_world.py’. </w:t>
      </w:r>
      <w:r w:rsidR="00831555">
        <w:t>Notice, how the file ends in .</w:t>
      </w:r>
      <w:proofErr w:type="spellStart"/>
      <w:r w:rsidR="00831555">
        <w:t>py</w:t>
      </w:r>
      <w:proofErr w:type="spellEnd"/>
      <w:r w:rsidR="00831555">
        <w:t xml:space="preserve"> this ensures the file can be understood by python. </w:t>
      </w:r>
      <w:r>
        <w:t xml:space="preserve">It is a norm to use </w:t>
      </w:r>
      <w:r w:rsidR="00831555">
        <w:t>lowercases</w:t>
      </w:r>
      <w:r>
        <w:t xml:space="preserve"> and underscores instead of spaces in filenames. I recommend you to do so also. However, I cannot force you to do it. After the python file is saved make sure </w:t>
      </w:r>
      <w:r w:rsidR="00831555">
        <w:t>your</w:t>
      </w:r>
      <w:r>
        <w:t xml:space="preserve"> keyboard is working and get mentally and physically ready to write some not so epic code.</w:t>
      </w:r>
      <w:r w:rsidR="00831555">
        <w:t xml:space="preserve"> </w:t>
      </w:r>
    </w:p>
    <w:p w14:paraId="283B1DDE" w14:textId="58CC6DB0" w:rsidR="00BE0546" w:rsidRPr="00AB494E" w:rsidRDefault="00BE0546" w:rsidP="00AB494E">
      <w:r>
        <w:t xml:space="preserve">The first thing we’ll learn is comments because the are easy and make you look cool. Comments in python allow you and other people to understand the code better by commenting on it. Comments are useful for code created and shared between multiple people. Comments are created with a hashtag. When </w:t>
      </w:r>
    </w:p>
    <w:p w14:paraId="56784B91" w14:textId="77777777" w:rsidR="00AB494E" w:rsidRPr="00AB494E" w:rsidRDefault="00AB494E" w:rsidP="00AB494E"/>
    <w:p w14:paraId="25B30D71" w14:textId="10ADA9C2" w:rsidR="009A2F30" w:rsidRDefault="00995693" w:rsidP="00995693">
      <w:pPr>
        <w:spacing w:after="0" w:line="240" w:lineRule="auto"/>
        <w:ind w:firstLine="0"/>
      </w:pPr>
      <w:r>
        <w:br w:type="page"/>
      </w:r>
    </w:p>
    <w:bookmarkStart w:id="12" w:name="_Toc41905182" w:displacedByCustomXml="next"/>
    <w:bookmarkStart w:id="13" w:name="_Toc529756743" w:displacedByCustomXml="next"/>
    <w:bookmarkStart w:id="14" w:name="_Toc529756682" w:displacedByCustomXml="next"/>
    <w:sdt>
      <w:sdtPr>
        <w:id w:val="1723244645"/>
        <w:placeholder>
          <w:docPart w:val="336025E6DB2C49AB9130871CDD5967A7"/>
        </w:placeholder>
        <w:temporary/>
        <w:showingPlcHdr/>
        <w15:appearance w15:val="hidden"/>
      </w:sdtPr>
      <w:sdtEndPr/>
      <w:sdtContent>
        <w:bookmarkStart w:id="15" w:name="_Toc527370448" w:displacedByCustomXml="prev"/>
        <w:p w14:paraId="304A51C6" w14:textId="77777777" w:rsidR="001710CE" w:rsidRPr="001710CE" w:rsidRDefault="001710CE" w:rsidP="001710CE">
          <w:pPr>
            <w:pStyle w:val="Heading1"/>
          </w:pPr>
          <w:r w:rsidRPr="001710CE">
            <w:t>Epilogue/Conclusion</w:t>
          </w:r>
        </w:p>
        <w:bookmarkEnd w:id="15" w:displacedByCustomXml="next"/>
      </w:sdtContent>
    </w:sdt>
    <w:bookmarkEnd w:id="12" w:displacedByCustomXml="prev"/>
    <w:bookmarkEnd w:id="13" w:displacedByCustomXml="prev"/>
    <w:bookmarkEnd w:id="14" w:displacedByCustomXml="prev"/>
    <w:sdt>
      <w:sdtPr>
        <w:id w:val="-1780489001"/>
        <w:placeholder>
          <w:docPart w:val="1A4FD5CF1C7144378FD59A7BEE0505AB"/>
        </w:placeholder>
        <w:temporary/>
        <w:showingPlcHdr/>
        <w15:appearance w15:val="hidden"/>
      </w:sdtPr>
      <w:sdtEndPr/>
      <w:sdtContent>
        <w:p w14:paraId="2E2FF34B" w14:textId="77777777" w:rsidR="00A0776B" w:rsidRDefault="001710CE" w:rsidP="001710CE">
          <w:r w:rsidRPr="001710CE">
            <w:t>Insert content here…</w:t>
          </w:r>
        </w:p>
      </w:sdtContent>
    </w:sdt>
    <w:sdt>
      <w:sdtPr>
        <w:id w:val="-1609041544"/>
        <w:placeholder>
          <w:docPart w:val="5E582461A03446628A5FD5A57DD6B90B"/>
        </w:placeholder>
        <w:temporary/>
        <w:showingPlcHdr/>
        <w15:appearance w15:val="hidden"/>
      </w:sdtPr>
      <w:sdtEndPr/>
      <w:sdtContent>
        <w:p w14:paraId="00956056" w14:textId="77777777" w:rsidR="00205500" w:rsidRDefault="001710CE" w:rsidP="001710CE">
          <w:pPr>
            <w:pStyle w:val="TipText"/>
          </w:pPr>
          <w:r w:rsidRPr="001710CE">
            <w:t>Keep it short and sweet. Mention the key highlights of the book and the action steps to solve the problem</w:t>
          </w:r>
          <w:r>
            <w:t>s</w:t>
          </w:r>
          <w:r w:rsidRPr="001710CE">
            <w:t xml:space="preserve">. Remind </w:t>
          </w:r>
          <w:r>
            <w:t>the reader</w:t>
          </w:r>
          <w:r w:rsidRPr="001710CE">
            <w:t xml:space="preserve"> of how taking the said action steps will benefit them.</w:t>
          </w:r>
        </w:p>
      </w:sdtContent>
    </w:sdt>
    <w:p w14:paraId="7D9D7FC8" w14:textId="77777777" w:rsidR="00205500" w:rsidRDefault="00205500" w:rsidP="00211C7A">
      <w:r>
        <w:br w:type="page"/>
      </w:r>
    </w:p>
    <w:bookmarkStart w:id="16" w:name="_Toc41905183" w:displacedByCustomXml="next"/>
    <w:bookmarkStart w:id="17" w:name="_Toc529756744" w:displacedByCustomXml="next"/>
    <w:bookmarkStart w:id="18" w:name="_Toc529756683" w:displacedByCustomXml="next"/>
    <w:sdt>
      <w:sdtPr>
        <w:id w:val="1707216621"/>
        <w:placeholder>
          <w:docPart w:val="54AB4895A0A74C3C9832085F1FC7FEF6"/>
        </w:placeholder>
        <w:temporary/>
        <w:showingPlcHdr/>
        <w15:appearance w15:val="hidden"/>
      </w:sdtPr>
      <w:sdtEndPr/>
      <w:sdtContent>
        <w:bookmarkStart w:id="19" w:name="_Toc527370449" w:displacedByCustomXml="prev"/>
        <w:p w14:paraId="1E3C12DF" w14:textId="77777777" w:rsidR="001710CE" w:rsidRPr="001710CE" w:rsidRDefault="001710CE" w:rsidP="001710CE">
          <w:pPr>
            <w:pStyle w:val="Heading1"/>
          </w:pPr>
          <w:r w:rsidRPr="001710CE">
            <w:t>Bibliography</w:t>
          </w:r>
        </w:p>
        <w:bookmarkEnd w:id="19" w:displacedByCustomXml="next"/>
      </w:sdtContent>
    </w:sdt>
    <w:bookmarkEnd w:id="16" w:displacedByCustomXml="prev"/>
    <w:bookmarkEnd w:id="17" w:displacedByCustomXml="prev"/>
    <w:bookmarkEnd w:id="18" w:displacedByCustomXml="prev"/>
    <w:sdt>
      <w:sdtPr>
        <w:id w:val="-130476122"/>
        <w:placeholder>
          <w:docPart w:val="FE4D5F35E00C4CB1A0198F47D2DFE27A"/>
        </w:placeholder>
        <w:temporary/>
        <w:showingPlcHdr/>
        <w15:appearance w15:val="hidden"/>
      </w:sdtPr>
      <w:sdtEndPr/>
      <w:sdtContent>
        <w:p w14:paraId="01ACB3BB" w14:textId="77777777" w:rsidR="00D84035" w:rsidRPr="00D84035" w:rsidRDefault="00D84035" w:rsidP="00D84035">
          <w:pPr>
            <w:pStyle w:val="TipText"/>
          </w:pPr>
          <w:r w:rsidRPr="00D84035">
            <w:t>Below is an example of a list of works cited using APA style. Arrange your list of references alphabetically.</w:t>
          </w:r>
        </w:p>
        <w:p w14:paraId="5977C1AF" w14:textId="77777777" w:rsidR="00D84035" w:rsidRDefault="00D84035" w:rsidP="00D84035">
          <w:pPr>
            <w:pStyle w:val="TipText"/>
          </w:pPr>
          <w:r w:rsidRPr="00D84035">
            <w:t>When citing books, use the format as shown in the following examples, applying Bibliography style to the format:</w:t>
          </w:r>
        </w:p>
        <w:p w14:paraId="624E2B9E" w14:textId="77777777"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14:paraId="6BEC4375" w14:textId="77777777"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14:paraId="61E4D165" w14:textId="77777777"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14:paraId="2241ED21" w14:textId="77777777" w:rsidR="00D84035" w:rsidRDefault="00D84035" w:rsidP="00D84035">
          <w:pPr>
            <w:pStyle w:val="TipText"/>
          </w:pPr>
          <w:r w:rsidRPr="00593D2D">
            <w:rPr>
              <w:u w:val="single"/>
            </w:rPr>
            <w:t>For internet documents</w:t>
          </w:r>
        </w:p>
        <w:p w14:paraId="5632D1DF" w14:textId="77777777"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14:paraId="76AA2B67" w14:textId="77777777"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14:paraId="795014FC" w14:textId="77777777" w:rsidR="00D84035" w:rsidRDefault="00D84035" w:rsidP="00D84035">
          <w:pPr>
            <w:pStyle w:val="TipText"/>
          </w:pPr>
          <w:r w:rsidRPr="00593D2D">
            <w:rPr>
              <w:u w:val="single"/>
            </w:rPr>
            <w:t>For online periodicals</w:t>
          </w:r>
        </w:p>
        <w:p w14:paraId="10421072" w14:textId="77777777" w:rsidR="00D84035" w:rsidRDefault="00D84035"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14:paraId="517D937F" w14:textId="77777777"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14:paraId="59903DCF" w14:textId="77777777" w:rsidR="00D84035" w:rsidRDefault="00D84035" w:rsidP="00D84035">
          <w:pPr>
            <w:pStyle w:val="TipText"/>
          </w:pPr>
          <w:r w:rsidRPr="00DA6FC3">
            <w:t>When citing magazines, use the format as shown in the following examples:</w:t>
          </w:r>
        </w:p>
        <w:p w14:paraId="0DA023C4" w14:textId="77777777" w:rsidR="00D84035" w:rsidRPr="00D84035" w:rsidRDefault="00D84035" w:rsidP="00D84035">
          <w:pPr>
            <w:pStyle w:val="TipText"/>
            <w:rPr>
              <w:u w:val="single"/>
            </w:rPr>
          </w:pPr>
          <w:r w:rsidRPr="00DA6FC3">
            <w:rPr>
              <w:u w:val="single"/>
            </w:rPr>
            <w:t>For magazines and periodicals</w:t>
          </w:r>
        </w:p>
        <w:p w14:paraId="5388C974" w14:textId="77777777" w:rsidR="00D84035" w:rsidRDefault="00D84035"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14:paraId="41A54A45" w14:textId="77777777"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14:paraId="7D1F1ED1" w14:textId="77777777" w:rsidR="002D24E9" w:rsidRDefault="00D84035" w:rsidP="00D84035">
          <w:pPr>
            <w:pStyle w:val="TipText"/>
          </w:pPr>
          <w:r>
            <w:t>For more details and guidelines, consult the APA Publication Manual.</w:t>
          </w:r>
        </w:p>
      </w:sdtContent>
    </w:sdt>
    <w:p w14:paraId="2DEE2B64" w14:textId="77777777" w:rsidR="00205500" w:rsidRDefault="00205500" w:rsidP="00211C7A">
      <w:r>
        <w:br w:type="page"/>
      </w:r>
    </w:p>
    <w:bookmarkStart w:id="20" w:name="_Toc41905184" w:displacedByCustomXml="next"/>
    <w:bookmarkStart w:id="21" w:name="_Toc529756745" w:displacedByCustomXml="next"/>
    <w:bookmarkStart w:id="22" w:name="_Toc529756684" w:displacedByCustomXml="next"/>
    <w:sdt>
      <w:sdtPr>
        <w:id w:val="-1282343791"/>
        <w:placeholder>
          <w:docPart w:val="63533513139847D687BCF1A5AE37B683"/>
        </w:placeholder>
        <w:temporary/>
        <w:showingPlcHdr/>
        <w15:appearance w15:val="hidden"/>
      </w:sdtPr>
      <w:sdtEndPr/>
      <w:sdtContent>
        <w:bookmarkStart w:id="23" w:name="_Toc527370450" w:displacedByCustomXml="prev"/>
        <w:p w14:paraId="250371B9" w14:textId="77777777" w:rsidR="001710CE" w:rsidRPr="001710CE" w:rsidRDefault="001710CE" w:rsidP="001710CE">
          <w:pPr>
            <w:pStyle w:val="Heading1"/>
          </w:pPr>
          <w:r w:rsidRPr="001710CE">
            <w:t>Acknowledgments</w:t>
          </w:r>
        </w:p>
        <w:bookmarkEnd w:id="23" w:displacedByCustomXml="next"/>
      </w:sdtContent>
    </w:sdt>
    <w:bookmarkEnd w:id="20" w:displacedByCustomXml="prev"/>
    <w:bookmarkEnd w:id="21" w:displacedByCustomXml="prev"/>
    <w:bookmarkEnd w:id="22" w:displacedByCustomXml="prev"/>
    <w:sdt>
      <w:sdtPr>
        <w:id w:val="1801799683"/>
        <w:placeholder>
          <w:docPart w:val="A2BD02FDAB464C548E88158B740527D3"/>
        </w:placeholder>
        <w:temporary/>
        <w:showingPlcHdr/>
        <w15:appearance w15:val="hidden"/>
      </w:sdtPr>
      <w:sdtEndPr/>
      <w:sdtContent>
        <w:p w14:paraId="102E8A3F" w14:textId="77777777" w:rsidR="00205500" w:rsidRDefault="001710CE" w:rsidP="001710CE">
          <w:r w:rsidRPr="001710CE">
            <w:t>Insert content here…</w:t>
          </w:r>
        </w:p>
      </w:sdtContent>
    </w:sdt>
    <w:sdt>
      <w:sdtPr>
        <w:id w:val="1572462659"/>
        <w:placeholder>
          <w:docPart w:val="8F2AD62C83974DDBB87AB02B8CBEC825"/>
        </w:placeholder>
        <w:temporary/>
        <w:showingPlcHdr/>
        <w15:appearance w15:val="hidden"/>
      </w:sdtPr>
      <w:sdtEndPr/>
      <w:sdtContent>
        <w:p w14:paraId="647A43AA" w14:textId="77777777"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14:paraId="4182B41D" w14:textId="77777777" w:rsidR="00205500" w:rsidRDefault="00205500" w:rsidP="00211C7A">
      <w:r>
        <w:br w:type="page"/>
      </w:r>
    </w:p>
    <w:bookmarkStart w:id="24" w:name="_Toc41905185" w:displacedByCustomXml="next"/>
    <w:bookmarkStart w:id="25" w:name="_Toc529756746" w:displacedByCustomXml="next"/>
    <w:bookmarkStart w:id="26" w:name="_Toc529756685" w:displacedByCustomXml="next"/>
    <w:sdt>
      <w:sdtPr>
        <w:id w:val="-2072344064"/>
        <w:placeholder>
          <w:docPart w:val="22CF87E5DE8B4EF88AF7DDB48C6904E1"/>
        </w:placeholder>
        <w:temporary/>
        <w:showingPlcHdr/>
        <w15:appearance w15:val="hidden"/>
      </w:sdtPr>
      <w:sdtEndPr/>
      <w:sdtContent>
        <w:bookmarkStart w:id="27" w:name="_Toc527370451" w:displacedByCustomXml="prev"/>
        <w:p w14:paraId="4E4490D4" w14:textId="77777777" w:rsidR="001710CE" w:rsidRPr="001710CE" w:rsidRDefault="001710CE" w:rsidP="001710CE">
          <w:pPr>
            <w:pStyle w:val="Heading1"/>
          </w:pPr>
          <w:r w:rsidRPr="001710CE">
            <w:t>About the Author</w:t>
          </w:r>
        </w:p>
        <w:bookmarkEnd w:id="27" w:displacedByCustomXml="next"/>
      </w:sdtContent>
    </w:sdt>
    <w:bookmarkEnd w:id="24" w:displacedByCustomXml="prev"/>
    <w:bookmarkEnd w:id="25" w:displacedByCustomXml="prev"/>
    <w:bookmarkEnd w:id="26" w:displacedByCustomXml="prev"/>
    <w:sdt>
      <w:sdtPr>
        <w:id w:val="-1232304388"/>
        <w:placeholder>
          <w:docPart w:val="0B912134BEC144CE9686F145C03976D6"/>
        </w:placeholder>
        <w:temporary/>
        <w:showingPlcHdr/>
        <w15:appearance w15:val="hidden"/>
      </w:sdtPr>
      <w:sdtEndPr/>
      <w:sdtContent>
        <w:p w14:paraId="3774FC1E" w14:textId="77777777" w:rsidR="00A0776B" w:rsidRDefault="001710CE" w:rsidP="001710CE">
          <w:r w:rsidRPr="001710CE">
            <w:t>Insert content here…</w:t>
          </w:r>
        </w:p>
      </w:sdtContent>
    </w:sdt>
    <w:sdt>
      <w:sdtPr>
        <w:id w:val="56908774"/>
        <w:placeholder>
          <w:docPart w:val="47508BF6100A46B3ABC36B6515219DC0"/>
        </w:placeholder>
        <w:temporary/>
        <w:showingPlcHdr/>
        <w15:appearance w15:val="hidden"/>
      </w:sdtPr>
      <w:sdtEndPr/>
      <w:sdtContent>
        <w:p w14:paraId="1DF8E258" w14:textId="77777777"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14:paraId="700FFC78" w14:textId="77777777" w:rsidR="001710CE" w:rsidRPr="001710CE" w:rsidRDefault="001710CE" w:rsidP="001710CE">
          <w:pPr>
            <w:pStyle w:val="TipText"/>
            <w:numPr>
              <w:ilvl w:val="0"/>
              <w:numId w:val="16"/>
            </w:numPr>
            <w:ind w:left="1080"/>
          </w:pPr>
          <w:r w:rsidRPr="001710CE">
            <w:t>Professional and personal achievements related to the topic at hand</w:t>
          </w:r>
        </w:p>
        <w:p w14:paraId="305571C5" w14:textId="77777777" w:rsidR="001710CE" w:rsidRPr="001710CE" w:rsidRDefault="001710CE" w:rsidP="001710CE">
          <w:pPr>
            <w:pStyle w:val="TipText"/>
            <w:numPr>
              <w:ilvl w:val="0"/>
              <w:numId w:val="16"/>
            </w:numPr>
            <w:ind w:left="1080"/>
          </w:pPr>
          <w:r w:rsidRPr="001710CE">
            <w:t>List of other published works and a link to your website</w:t>
          </w:r>
        </w:p>
        <w:p w14:paraId="58FA54E0" w14:textId="77777777" w:rsidR="001710CE" w:rsidRPr="001710CE" w:rsidRDefault="001710CE" w:rsidP="001710CE">
          <w:pPr>
            <w:pStyle w:val="TipText"/>
            <w:numPr>
              <w:ilvl w:val="0"/>
              <w:numId w:val="16"/>
            </w:numPr>
            <w:ind w:left="1080"/>
          </w:pPr>
          <w:r w:rsidRPr="001710CE">
            <w:t>Educational background</w:t>
          </w:r>
        </w:p>
        <w:p w14:paraId="16970C10" w14:textId="77777777" w:rsidR="001710CE" w:rsidRPr="001710CE" w:rsidRDefault="001710CE" w:rsidP="001710CE">
          <w:pPr>
            <w:pStyle w:val="TipText"/>
            <w:numPr>
              <w:ilvl w:val="0"/>
              <w:numId w:val="16"/>
            </w:numPr>
            <w:ind w:left="1080"/>
          </w:pPr>
          <w:r w:rsidRPr="001710CE">
            <w:t>Mention other notable experts in the field that you have worked with</w:t>
          </w:r>
        </w:p>
        <w:p w14:paraId="3BB690DD" w14:textId="77777777" w:rsidR="00205500" w:rsidRDefault="001710CE" w:rsidP="001710CE">
          <w:pPr>
            <w:pStyle w:val="TipText"/>
            <w:numPr>
              <w:ilvl w:val="0"/>
              <w:numId w:val="16"/>
            </w:numPr>
            <w:ind w:left="1080"/>
          </w:pPr>
          <w:r w:rsidRPr="001710CE">
            <w:t>Your area of residence, family status, hobbies, etc.</w:t>
          </w:r>
        </w:p>
      </w:sdtContent>
    </w:sdt>
    <w:p w14:paraId="65E039F6" w14:textId="77777777" w:rsidR="00205500" w:rsidRPr="00AF2876" w:rsidRDefault="00205500" w:rsidP="00E30FF1"/>
    <w:sectPr w:rsidR="00205500" w:rsidRPr="00AF2876" w:rsidSect="00995693">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78670" w14:textId="77777777" w:rsidR="00D46CEA" w:rsidRDefault="00D46CEA" w:rsidP="00E30FF1">
      <w:r>
        <w:separator/>
      </w:r>
    </w:p>
  </w:endnote>
  <w:endnote w:type="continuationSeparator" w:id="0">
    <w:p w14:paraId="1BAA93EC" w14:textId="77777777" w:rsidR="00D46CEA" w:rsidRDefault="00D46CEA" w:rsidP="00E30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4664151"/>
      <w:docPartObj>
        <w:docPartGallery w:val="Page Numbers (Bottom of Page)"/>
        <w:docPartUnique/>
      </w:docPartObj>
    </w:sdtPr>
    <w:sdtEndPr>
      <w:rPr>
        <w:noProof/>
      </w:rPr>
    </w:sdtEndPr>
    <w:sdtContent>
      <w:p w14:paraId="37F4D95B" w14:textId="77777777" w:rsidR="00C31D26" w:rsidRDefault="00C31D2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79BCC" w14:textId="77777777" w:rsidR="00D46CEA" w:rsidRDefault="00D46CEA" w:rsidP="00E30FF1">
      <w:r>
        <w:separator/>
      </w:r>
    </w:p>
  </w:footnote>
  <w:footnote w:type="continuationSeparator" w:id="0">
    <w:p w14:paraId="2FA0EF0F" w14:textId="77777777" w:rsidR="00D46CEA" w:rsidRDefault="00D46CEA" w:rsidP="00E30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903EF" w14:textId="7F33B7F7" w:rsidR="00C31D26" w:rsidRDefault="00C31D26" w:rsidP="00E678C1">
    <w:pPr>
      <w:pStyle w:val="Header"/>
    </w:pPr>
    <w:r>
      <w:t>Sun, Basic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47251091"/>
    <w:multiLevelType w:val="hybridMultilevel"/>
    <w:tmpl w:val="5F8017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59380A0B"/>
    <w:multiLevelType w:val="hybridMultilevel"/>
    <w:tmpl w:val="8FF05206"/>
    <w:lvl w:ilvl="0" w:tplc="24DA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3" w15:restartNumberingAfterBreak="0">
    <w:nsid w:val="695066F1"/>
    <w:multiLevelType w:val="hybridMultilevel"/>
    <w:tmpl w:val="72C2F9A4"/>
    <w:lvl w:ilvl="0" w:tplc="E6448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5"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3"/>
  </w:num>
  <w:num w:numId="4">
    <w:abstractNumId w:val="16"/>
  </w:num>
  <w:num w:numId="5">
    <w:abstractNumId w:val="14"/>
  </w:num>
  <w:num w:numId="6">
    <w:abstractNumId w:val="12"/>
  </w:num>
  <w:num w:numId="7">
    <w:abstractNumId w:val="2"/>
  </w:num>
  <w:num w:numId="8">
    <w:abstractNumId w:val="7"/>
  </w:num>
  <w:num w:numId="9">
    <w:abstractNumId w:val="10"/>
  </w:num>
  <w:num w:numId="10">
    <w:abstractNumId w:val="6"/>
  </w:num>
  <w:num w:numId="11">
    <w:abstractNumId w:val="9"/>
  </w:num>
  <w:num w:numId="12">
    <w:abstractNumId w:val="5"/>
  </w:num>
  <w:num w:numId="13">
    <w:abstractNumId w:val="0"/>
  </w:num>
  <w:num w:numId="14">
    <w:abstractNumId w:val="4"/>
    <w:lvlOverride w:ilvl="0">
      <w:startOverride w:val="1"/>
    </w:lvlOverride>
  </w:num>
  <w:num w:numId="15">
    <w:abstractNumId w:val="4"/>
    <w:lvlOverride w:ilvl="0">
      <w:startOverride w:val="1"/>
    </w:lvlOverride>
  </w:num>
  <w:num w:numId="16">
    <w:abstractNumId w:val="1"/>
  </w:num>
  <w:num w:numId="17">
    <w:abstractNumId w:val="8"/>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removePersonalInformation/>
  <w:removeDateAndTime/>
  <w:activeWritingStyle w:appName="MSWord" w:lang="en-US" w:vendorID="64" w:dllVersion="0" w:nlCheck="1" w:checkStyle="0"/>
  <w:activeWritingStyle w:appName="MSWord" w:lang="en-US" w:vendorID="64" w:dllVersion="4096" w:nlCheck="1" w:checkStyle="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762FE5"/>
    <w:rsid w:val="000043FC"/>
    <w:rsid w:val="00005256"/>
    <w:rsid w:val="00014DE0"/>
    <w:rsid w:val="000336FA"/>
    <w:rsid w:val="00043B47"/>
    <w:rsid w:val="00046D6B"/>
    <w:rsid w:val="00050090"/>
    <w:rsid w:val="0005355E"/>
    <w:rsid w:val="000560C0"/>
    <w:rsid w:val="00064CCD"/>
    <w:rsid w:val="00065742"/>
    <w:rsid w:val="000852A5"/>
    <w:rsid w:val="00093DAE"/>
    <w:rsid w:val="000B3B0D"/>
    <w:rsid w:val="000E4318"/>
    <w:rsid w:val="00113DC6"/>
    <w:rsid w:val="001237BA"/>
    <w:rsid w:val="00137718"/>
    <w:rsid w:val="00150C28"/>
    <w:rsid w:val="00154A4E"/>
    <w:rsid w:val="00154B17"/>
    <w:rsid w:val="0015606F"/>
    <w:rsid w:val="001710CE"/>
    <w:rsid w:val="0017198D"/>
    <w:rsid w:val="001935A9"/>
    <w:rsid w:val="00194DFE"/>
    <w:rsid w:val="001B2655"/>
    <w:rsid w:val="001B5A9E"/>
    <w:rsid w:val="001C7C96"/>
    <w:rsid w:val="001D3ED6"/>
    <w:rsid w:val="00205500"/>
    <w:rsid w:val="00211C7A"/>
    <w:rsid w:val="0022536A"/>
    <w:rsid w:val="00246C04"/>
    <w:rsid w:val="00246D74"/>
    <w:rsid w:val="00262B3C"/>
    <w:rsid w:val="00270580"/>
    <w:rsid w:val="00283444"/>
    <w:rsid w:val="00286B0E"/>
    <w:rsid w:val="002B07EF"/>
    <w:rsid w:val="002C409A"/>
    <w:rsid w:val="002C6962"/>
    <w:rsid w:val="002C7C9F"/>
    <w:rsid w:val="002D0D93"/>
    <w:rsid w:val="002D24E9"/>
    <w:rsid w:val="002D452D"/>
    <w:rsid w:val="002E0175"/>
    <w:rsid w:val="002E0A80"/>
    <w:rsid w:val="002F278E"/>
    <w:rsid w:val="002F40AE"/>
    <w:rsid w:val="003012A4"/>
    <w:rsid w:val="00317C5D"/>
    <w:rsid w:val="0033243B"/>
    <w:rsid w:val="003525B6"/>
    <w:rsid w:val="0035576A"/>
    <w:rsid w:val="00363CDC"/>
    <w:rsid w:val="00365692"/>
    <w:rsid w:val="00383D43"/>
    <w:rsid w:val="003A70BA"/>
    <w:rsid w:val="003B0566"/>
    <w:rsid w:val="003F6C83"/>
    <w:rsid w:val="00414D16"/>
    <w:rsid w:val="0041725A"/>
    <w:rsid w:val="004403AE"/>
    <w:rsid w:val="00442FF5"/>
    <w:rsid w:val="004548BC"/>
    <w:rsid w:val="0045705F"/>
    <w:rsid w:val="00485591"/>
    <w:rsid w:val="00485DD4"/>
    <w:rsid w:val="0049228D"/>
    <w:rsid w:val="004C53BE"/>
    <w:rsid w:val="004C63A4"/>
    <w:rsid w:val="004C7801"/>
    <w:rsid w:val="004D2DED"/>
    <w:rsid w:val="004E3CC0"/>
    <w:rsid w:val="004F185B"/>
    <w:rsid w:val="004F40C2"/>
    <w:rsid w:val="005075CF"/>
    <w:rsid w:val="0052043C"/>
    <w:rsid w:val="0054089F"/>
    <w:rsid w:val="0054764A"/>
    <w:rsid w:val="00551C2E"/>
    <w:rsid w:val="005567E7"/>
    <w:rsid w:val="00561FD1"/>
    <w:rsid w:val="00567B46"/>
    <w:rsid w:val="00575268"/>
    <w:rsid w:val="00593D2D"/>
    <w:rsid w:val="005B0CD6"/>
    <w:rsid w:val="005B6061"/>
    <w:rsid w:val="005D3303"/>
    <w:rsid w:val="005D5458"/>
    <w:rsid w:val="005E7638"/>
    <w:rsid w:val="005E786A"/>
    <w:rsid w:val="00610D60"/>
    <w:rsid w:val="00625B4B"/>
    <w:rsid w:val="0066037E"/>
    <w:rsid w:val="0066603D"/>
    <w:rsid w:val="006749AC"/>
    <w:rsid w:val="00690307"/>
    <w:rsid w:val="00692E9D"/>
    <w:rsid w:val="006A3CC1"/>
    <w:rsid w:val="006C685E"/>
    <w:rsid w:val="006D36B3"/>
    <w:rsid w:val="006E39E8"/>
    <w:rsid w:val="007138FD"/>
    <w:rsid w:val="007201AE"/>
    <w:rsid w:val="0074004C"/>
    <w:rsid w:val="007414E3"/>
    <w:rsid w:val="00744EC9"/>
    <w:rsid w:val="00751B55"/>
    <w:rsid w:val="00753DBE"/>
    <w:rsid w:val="0075795F"/>
    <w:rsid w:val="00762FE5"/>
    <w:rsid w:val="00777D46"/>
    <w:rsid w:val="00791FA5"/>
    <w:rsid w:val="00793215"/>
    <w:rsid w:val="007A210F"/>
    <w:rsid w:val="007A400E"/>
    <w:rsid w:val="007B7B43"/>
    <w:rsid w:val="007C10F5"/>
    <w:rsid w:val="007E5A67"/>
    <w:rsid w:val="007E7ED1"/>
    <w:rsid w:val="00815B2B"/>
    <w:rsid w:val="00831027"/>
    <w:rsid w:val="00831555"/>
    <w:rsid w:val="008339EE"/>
    <w:rsid w:val="00840BEA"/>
    <w:rsid w:val="00851795"/>
    <w:rsid w:val="00853825"/>
    <w:rsid w:val="00856148"/>
    <w:rsid w:val="008620EE"/>
    <w:rsid w:val="00887B51"/>
    <w:rsid w:val="00895103"/>
    <w:rsid w:val="008B3004"/>
    <w:rsid w:val="008D0ED1"/>
    <w:rsid w:val="008E1730"/>
    <w:rsid w:val="008E2B11"/>
    <w:rsid w:val="008F22CC"/>
    <w:rsid w:val="0090317B"/>
    <w:rsid w:val="00904DDD"/>
    <w:rsid w:val="009123A3"/>
    <w:rsid w:val="009202B0"/>
    <w:rsid w:val="009245E0"/>
    <w:rsid w:val="00926465"/>
    <w:rsid w:val="00940D3A"/>
    <w:rsid w:val="009558E7"/>
    <w:rsid w:val="009643BB"/>
    <w:rsid w:val="00972D2C"/>
    <w:rsid w:val="00993F56"/>
    <w:rsid w:val="00995693"/>
    <w:rsid w:val="009A2F30"/>
    <w:rsid w:val="009A7D23"/>
    <w:rsid w:val="009B3579"/>
    <w:rsid w:val="009E3456"/>
    <w:rsid w:val="009F01AB"/>
    <w:rsid w:val="009F1EB7"/>
    <w:rsid w:val="00A0776B"/>
    <w:rsid w:val="00A139FF"/>
    <w:rsid w:val="00A52E17"/>
    <w:rsid w:val="00A80BF8"/>
    <w:rsid w:val="00AB3B1C"/>
    <w:rsid w:val="00AB494E"/>
    <w:rsid w:val="00AD6007"/>
    <w:rsid w:val="00AE09CE"/>
    <w:rsid w:val="00AE7413"/>
    <w:rsid w:val="00AF2876"/>
    <w:rsid w:val="00B20265"/>
    <w:rsid w:val="00B20FCB"/>
    <w:rsid w:val="00B26B6E"/>
    <w:rsid w:val="00B276CC"/>
    <w:rsid w:val="00B330E7"/>
    <w:rsid w:val="00B36088"/>
    <w:rsid w:val="00B5758D"/>
    <w:rsid w:val="00B61B8E"/>
    <w:rsid w:val="00B74B8C"/>
    <w:rsid w:val="00B8329E"/>
    <w:rsid w:val="00BA3560"/>
    <w:rsid w:val="00BB1E9A"/>
    <w:rsid w:val="00BD49FA"/>
    <w:rsid w:val="00BD5268"/>
    <w:rsid w:val="00BE0546"/>
    <w:rsid w:val="00BE10D0"/>
    <w:rsid w:val="00C078DB"/>
    <w:rsid w:val="00C15E02"/>
    <w:rsid w:val="00C2158A"/>
    <w:rsid w:val="00C26BEA"/>
    <w:rsid w:val="00C31D26"/>
    <w:rsid w:val="00C33468"/>
    <w:rsid w:val="00C50874"/>
    <w:rsid w:val="00C52D44"/>
    <w:rsid w:val="00C56D47"/>
    <w:rsid w:val="00C73EB8"/>
    <w:rsid w:val="00C81F24"/>
    <w:rsid w:val="00C96AC3"/>
    <w:rsid w:val="00CA727B"/>
    <w:rsid w:val="00CB1B73"/>
    <w:rsid w:val="00CB2527"/>
    <w:rsid w:val="00CB5363"/>
    <w:rsid w:val="00CD0DD7"/>
    <w:rsid w:val="00CD0FAD"/>
    <w:rsid w:val="00CE08B8"/>
    <w:rsid w:val="00CF5046"/>
    <w:rsid w:val="00D11196"/>
    <w:rsid w:val="00D14397"/>
    <w:rsid w:val="00D17DE7"/>
    <w:rsid w:val="00D215FF"/>
    <w:rsid w:val="00D338D7"/>
    <w:rsid w:val="00D40C9B"/>
    <w:rsid w:val="00D46CEA"/>
    <w:rsid w:val="00D50EC1"/>
    <w:rsid w:val="00D53B69"/>
    <w:rsid w:val="00D777C1"/>
    <w:rsid w:val="00D84035"/>
    <w:rsid w:val="00DA2A88"/>
    <w:rsid w:val="00DA6FC3"/>
    <w:rsid w:val="00DC44AC"/>
    <w:rsid w:val="00DD31F9"/>
    <w:rsid w:val="00DD363C"/>
    <w:rsid w:val="00DD46F4"/>
    <w:rsid w:val="00DE490B"/>
    <w:rsid w:val="00E21412"/>
    <w:rsid w:val="00E223BD"/>
    <w:rsid w:val="00E27134"/>
    <w:rsid w:val="00E30FF1"/>
    <w:rsid w:val="00E40C38"/>
    <w:rsid w:val="00E5008F"/>
    <w:rsid w:val="00E678C1"/>
    <w:rsid w:val="00E85583"/>
    <w:rsid w:val="00E90DA8"/>
    <w:rsid w:val="00EA6E10"/>
    <w:rsid w:val="00EB362D"/>
    <w:rsid w:val="00EC7849"/>
    <w:rsid w:val="00ED0DD0"/>
    <w:rsid w:val="00EF262B"/>
    <w:rsid w:val="00F0457A"/>
    <w:rsid w:val="00F174C5"/>
    <w:rsid w:val="00F2612F"/>
    <w:rsid w:val="00F36A01"/>
    <w:rsid w:val="00F55026"/>
    <w:rsid w:val="00F77ED1"/>
    <w:rsid w:val="00F80CC4"/>
    <w:rsid w:val="00FB0F21"/>
    <w:rsid w:val="00FE6231"/>
    <w:rsid w:val="00FF3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944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rsid w:val="00E678C1"/>
    <w:pPr>
      <w:keepNext/>
      <w:spacing w:before="240" w:after="60"/>
      <w:ind w:firstLine="0"/>
      <w:jc w:val="center"/>
      <w:outlineLvl w:val="0"/>
    </w:pPr>
    <w:rPr>
      <w:rFonts w:ascii="Cambria" w:eastAsia="Times New Roman" w:hAnsi="Cambria"/>
      <w:b/>
      <w:bCs/>
      <w:kern w:val="32"/>
      <w:sz w:val="32"/>
      <w:szCs w:val="32"/>
    </w:rPr>
  </w:style>
  <w:style w:type="paragraph" w:styleId="Heading2">
    <w:name w:val="heading 2"/>
    <w:basedOn w:val="Heading1"/>
    <w:next w:val="Normal"/>
    <w:link w:val="Heading2Char"/>
    <w:uiPriority w:val="9"/>
    <w:qFormat/>
    <w:rsid w:val="00E678C1"/>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8C1"/>
    <w:rPr>
      <w:rFonts w:ascii="Cambria" w:eastAsia="Times New Roman" w:hAnsi="Cambria"/>
      <w:b/>
      <w:bCs/>
      <w:kern w:val="32"/>
      <w:sz w:val="32"/>
      <w:szCs w:val="32"/>
    </w:rPr>
  </w:style>
  <w:style w:type="paragraph" w:styleId="TOCHeading">
    <w:name w:val="TOC Heading"/>
    <w:basedOn w:val="Normal"/>
    <w:next w:val="Normal"/>
    <w:uiPriority w:val="39"/>
    <w:unhideWhenUsed/>
    <w:qFormat/>
    <w:rsid w:val="00E21412"/>
    <w:pPr>
      <w:jc w:val="center"/>
      <w:outlineLvl w:val="0"/>
    </w:pPr>
    <w:rPr>
      <w:rFonts w:asciiTheme="majorHAnsi" w:hAnsiTheme="majorHAnsi"/>
      <w:b/>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E678C1"/>
    <w:rPr>
      <w:rFonts w:ascii="Cambria" w:eastAsia="Times New Roman" w:hAnsi="Cambria"/>
      <w:b/>
      <w:bCs/>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BA3560"/>
    <w:pPr>
      <w:numPr>
        <w:numId w:val="1"/>
      </w:numPr>
      <w:spacing w:before="240" w:after="60"/>
    </w:pPr>
    <w:rPr>
      <w:color w:val="4472C4" w:themeColor="accent1"/>
    </w:rPr>
  </w:style>
  <w:style w:type="paragraph" w:styleId="Title">
    <w:name w:val="Title"/>
    <w:basedOn w:val="Normal"/>
    <w:next w:val="Normal"/>
    <w:link w:val="TitleChar"/>
    <w:uiPriority w:val="10"/>
    <w:qFormat/>
    <w:rsid w:val="00DE490B"/>
    <w:pPr>
      <w:ind w:firstLine="0"/>
      <w:jc w:val="center"/>
    </w:pPr>
    <w:rPr>
      <w:b/>
      <w:sz w:val="96"/>
      <w:szCs w:val="96"/>
    </w:rPr>
  </w:style>
  <w:style w:type="character" w:customStyle="1" w:styleId="TitleChar">
    <w:name w:val="Title Char"/>
    <w:basedOn w:val="DefaultParagraphFont"/>
    <w:link w:val="Title"/>
    <w:uiPriority w:val="10"/>
    <w:rsid w:val="00DE490B"/>
    <w:rPr>
      <w:rFonts w:ascii="Times New Roman" w:hAnsi="Times New Roman"/>
      <w:b/>
      <w:sz w:val="96"/>
      <w:szCs w:val="96"/>
    </w:rPr>
  </w:style>
  <w:style w:type="paragraph" w:styleId="Subtitle">
    <w:name w:val="Subtitle"/>
    <w:basedOn w:val="Normal"/>
    <w:next w:val="Normal"/>
    <w:link w:val="SubtitleChar"/>
    <w:uiPriority w:val="11"/>
    <w:qFormat/>
    <w:rsid w:val="00DE490B"/>
    <w:pPr>
      <w:ind w:firstLine="0"/>
      <w:jc w:val="center"/>
    </w:pPr>
    <w:rPr>
      <w:b/>
      <w:sz w:val="40"/>
      <w:szCs w:val="40"/>
    </w:rPr>
  </w:style>
  <w:style w:type="character" w:customStyle="1" w:styleId="SubtitleChar">
    <w:name w:val="Subtitle Char"/>
    <w:basedOn w:val="DefaultParagraphFont"/>
    <w:link w:val="Subtitle"/>
    <w:uiPriority w:val="11"/>
    <w:rsid w:val="00DE490B"/>
    <w:rPr>
      <w:rFonts w:ascii="Times New Roman" w:hAnsi="Times New Roman"/>
      <w:b/>
      <w:sz w:val="40"/>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DE490B"/>
    <w:pPr>
      <w:ind w:firstLine="0"/>
      <w:jc w:val="center"/>
    </w:pPr>
    <w:rPr>
      <w:i/>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BA3560"/>
    <w:rPr>
      <w:rFonts w:ascii="Calibri" w:hAnsi="Calibri"/>
      <w:color w:val="4472C4" w:themeColor="accent1"/>
    </w:rPr>
  </w:style>
  <w:style w:type="paragraph" w:customStyle="1" w:styleId="TipTextHeader">
    <w:name w:val="Tip Text Header"/>
    <w:basedOn w:val="TipText"/>
    <w:qFormat/>
    <w:rsid w:val="007A400E"/>
    <w:pPr>
      <w:ind w:firstLine="0"/>
      <w:jc w:val="center"/>
    </w:p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10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ython.org/download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ython.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7752D25C6B4A49ABFC0F1137A31DE8"/>
        <w:category>
          <w:name w:val="General"/>
          <w:gallery w:val="placeholder"/>
        </w:category>
        <w:types>
          <w:type w:val="bbPlcHdr"/>
        </w:types>
        <w:behaviors>
          <w:behavior w:val="content"/>
        </w:behaviors>
        <w:guid w:val="{FD976003-4C0C-4BF6-905B-0E6E4337D22A}"/>
      </w:docPartPr>
      <w:docPartBody>
        <w:p w:rsidR="001526CF" w:rsidRDefault="001526CF">
          <w:pPr>
            <w:pStyle w:val="8E7752D25C6B4A49ABFC0F1137A31DE8"/>
          </w:pPr>
          <w:r w:rsidRPr="00B61B8E">
            <w:t>This book is dedicated to:</w:t>
          </w:r>
        </w:p>
      </w:docPartBody>
    </w:docPart>
    <w:docPart>
      <w:docPartPr>
        <w:name w:val="336025E6DB2C49AB9130871CDD5967A7"/>
        <w:category>
          <w:name w:val="General"/>
          <w:gallery w:val="placeholder"/>
        </w:category>
        <w:types>
          <w:type w:val="bbPlcHdr"/>
        </w:types>
        <w:behaviors>
          <w:behavior w:val="content"/>
        </w:behaviors>
        <w:guid w:val="{597715C3-F655-4E49-B1F2-26F0B67ED6AC}"/>
      </w:docPartPr>
      <w:docPartBody>
        <w:p w:rsidR="001526CF" w:rsidRDefault="001526CF">
          <w:pPr>
            <w:pStyle w:val="336025E6DB2C49AB9130871CDD5967A7"/>
          </w:pPr>
          <w:bookmarkStart w:id="0" w:name="_Toc527370448"/>
          <w:r w:rsidRPr="001710CE">
            <w:t>Epilogue/Conclusion</w:t>
          </w:r>
          <w:bookmarkEnd w:id="0"/>
        </w:p>
      </w:docPartBody>
    </w:docPart>
    <w:docPart>
      <w:docPartPr>
        <w:name w:val="1A4FD5CF1C7144378FD59A7BEE0505AB"/>
        <w:category>
          <w:name w:val="General"/>
          <w:gallery w:val="placeholder"/>
        </w:category>
        <w:types>
          <w:type w:val="bbPlcHdr"/>
        </w:types>
        <w:behaviors>
          <w:behavior w:val="content"/>
        </w:behaviors>
        <w:guid w:val="{6EA7177E-9D18-424A-B7BD-93C458CC6F60}"/>
      </w:docPartPr>
      <w:docPartBody>
        <w:p w:rsidR="001526CF" w:rsidRDefault="001526CF">
          <w:pPr>
            <w:pStyle w:val="1A4FD5CF1C7144378FD59A7BEE0505AB"/>
          </w:pPr>
          <w:r w:rsidRPr="001710CE">
            <w:t>Insert content here…</w:t>
          </w:r>
        </w:p>
      </w:docPartBody>
    </w:docPart>
    <w:docPart>
      <w:docPartPr>
        <w:name w:val="5E582461A03446628A5FD5A57DD6B90B"/>
        <w:category>
          <w:name w:val="General"/>
          <w:gallery w:val="placeholder"/>
        </w:category>
        <w:types>
          <w:type w:val="bbPlcHdr"/>
        </w:types>
        <w:behaviors>
          <w:behavior w:val="content"/>
        </w:behaviors>
        <w:guid w:val="{9A0AD038-0E8A-437E-99FC-832070F67C19}"/>
      </w:docPartPr>
      <w:docPartBody>
        <w:p w:rsidR="001526CF" w:rsidRDefault="001526CF">
          <w:pPr>
            <w:pStyle w:val="5E582461A03446628A5FD5A57DD6B90B"/>
          </w:pPr>
          <w:r w:rsidRPr="001710CE">
            <w:t>Keep it short and sweet. Mention the key highlights of the book and the action steps to solve the problem</w:t>
          </w:r>
          <w:r>
            <w:t>s</w:t>
          </w:r>
          <w:r w:rsidRPr="001710CE">
            <w:t xml:space="preserve">. Remind </w:t>
          </w:r>
          <w:r>
            <w:t>the reader</w:t>
          </w:r>
          <w:r w:rsidRPr="001710CE">
            <w:t xml:space="preserve"> of how taking the said action steps will benefit them.</w:t>
          </w:r>
        </w:p>
      </w:docPartBody>
    </w:docPart>
    <w:docPart>
      <w:docPartPr>
        <w:name w:val="54AB4895A0A74C3C9832085F1FC7FEF6"/>
        <w:category>
          <w:name w:val="General"/>
          <w:gallery w:val="placeholder"/>
        </w:category>
        <w:types>
          <w:type w:val="bbPlcHdr"/>
        </w:types>
        <w:behaviors>
          <w:behavior w:val="content"/>
        </w:behaviors>
        <w:guid w:val="{5E50B585-771A-4321-B1FF-964750A1BB4F}"/>
      </w:docPartPr>
      <w:docPartBody>
        <w:p w:rsidR="001526CF" w:rsidRDefault="001526CF">
          <w:pPr>
            <w:pStyle w:val="54AB4895A0A74C3C9832085F1FC7FEF6"/>
          </w:pPr>
          <w:bookmarkStart w:id="1" w:name="_Toc527370449"/>
          <w:r w:rsidRPr="001710CE">
            <w:t>Bibliography</w:t>
          </w:r>
          <w:bookmarkEnd w:id="1"/>
        </w:p>
      </w:docPartBody>
    </w:docPart>
    <w:docPart>
      <w:docPartPr>
        <w:name w:val="FE4D5F35E00C4CB1A0198F47D2DFE27A"/>
        <w:category>
          <w:name w:val="General"/>
          <w:gallery w:val="placeholder"/>
        </w:category>
        <w:types>
          <w:type w:val="bbPlcHdr"/>
        </w:types>
        <w:behaviors>
          <w:behavior w:val="content"/>
        </w:behaviors>
        <w:guid w:val="{5BB90CC5-3092-4AF3-8942-18EAB7F8821D}"/>
      </w:docPartPr>
      <w:docPartBody>
        <w:p w:rsidR="001526CF" w:rsidRPr="00D84035" w:rsidRDefault="001526CF" w:rsidP="001526CF">
          <w:pPr>
            <w:pStyle w:val="TipText"/>
          </w:pPr>
          <w:r w:rsidRPr="00D84035">
            <w:t>Below is an example of a list of works cited using APA style. Arrange your list of references alphabetically.</w:t>
          </w:r>
        </w:p>
        <w:p w:rsidR="001526CF" w:rsidRDefault="001526CF" w:rsidP="001526CF">
          <w:pPr>
            <w:pStyle w:val="TipText"/>
          </w:pPr>
          <w:r w:rsidRPr="00D84035">
            <w:t>When citing books, use the format as shown in the following examples, applying Bibliography style to the format:</w:t>
          </w:r>
        </w:p>
        <w:p w:rsidR="001526CF" w:rsidRDefault="001526CF" w:rsidP="001526CF">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1526CF" w:rsidRDefault="001526CF" w:rsidP="001526CF">
          <w:pPr>
            <w:pStyle w:val="TipText"/>
            <w:ind w:left="1800" w:hanging="540"/>
          </w:pPr>
          <w:r>
            <w:t xml:space="preserve">King, S. (2000). </w:t>
          </w:r>
          <w:r w:rsidRPr="00414D16">
            <w:rPr>
              <w:i/>
            </w:rPr>
            <w:t>On writing: A memoir of the craft.</w:t>
          </w:r>
          <w:r>
            <w:t xml:space="preserve"> New York, NY: Pocket Books.</w:t>
          </w:r>
        </w:p>
        <w:p w:rsidR="001526CF" w:rsidRDefault="001526CF" w:rsidP="001526CF">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1526CF" w:rsidRDefault="001526CF" w:rsidP="001526CF">
          <w:pPr>
            <w:pStyle w:val="TipText"/>
          </w:pPr>
          <w:r w:rsidRPr="00593D2D">
            <w:rPr>
              <w:u w:val="single"/>
            </w:rPr>
            <w:t>For internet documents</w:t>
          </w:r>
        </w:p>
        <w:p w:rsidR="001526CF" w:rsidRDefault="001526CF" w:rsidP="001526CF">
          <w:pPr>
            <w:pStyle w:val="TipText"/>
            <w:ind w:left="1800" w:hanging="540"/>
          </w:pPr>
          <w:r>
            <w:t xml:space="preserve">Author’s last name, first initial or initials. (Date of publication). Title of article. </w:t>
          </w:r>
          <w:r w:rsidRPr="00365692">
            <w:rPr>
              <w:i/>
            </w:rPr>
            <w:t>Title of work</w:t>
          </w:r>
          <w:r>
            <w:t>. Retrieved from full URL</w:t>
          </w:r>
        </w:p>
        <w:p w:rsidR="001526CF" w:rsidRDefault="001526CF" w:rsidP="001526CF">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1526CF" w:rsidRDefault="001526CF" w:rsidP="001526CF">
          <w:pPr>
            <w:pStyle w:val="TipText"/>
          </w:pPr>
          <w:r w:rsidRPr="00593D2D">
            <w:rPr>
              <w:u w:val="single"/>
            </w:rPr>
            <w:t>For online periodicals</w:t>
          </w:r>
        </w:p>
        <w:p w:rsidR="001526CF" w:rsidRDefault="001526CF" w:rsidP="001526CF">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1526CF" w:rsidRDefault="001526CF" w:rsidP="001526CF">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1526CF" w:rsidRDefault="001526CF" w:rsidP="001526CF">
          <w:pPr>
            <w:pStyle w:val="TipText"/>
          </w:pPr>
          <w:r w:rsidRPr="00DA6FC3">
            <w:t>When citing magazines, use the format as shown in the following examples:</w:t>
          </w:r>
        </w:p>
        <w:p w:rsidR="001526CF" w:rsidRPr="00D84035" w:rsidRDefault="001526CF" w:rsidP="001526CF">
          <w:pPr>
            <w:pStyle w:val="TipText"/>
            <w:rPr>
              <w:u w:val="single"/>
            </w:rPr>
          </w:pPr>
          <w:r w:rsidRPr="00DA6FC3">
            <w:rPr>
              <w:u w:val="single"/>
            </w:rPr>
            <w:t>For magazines and periodicals</w:t>
          </w:r>
        </w:p>
        <w:p w:rsidR="001526CF" w:rsidRDefault="001526CF" w:rsidP="001526CF">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1526CF" w:rsidRDefault="001526CF" w:rsidP="001526CF">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1526CF" w:rsidRDefault="001526CF">
          <w:pPr>
            <w:pStyle w:val="FE4D5F35E00C4CB1A0198F47D2DFE27A"/>
          </w:pPr>
          <w:r>
            <w:t>For more details and guidelines, consult the APA Publication Manual.</w:t>
          </w:r>
        </w:p>
      </w:docPartBody>
    </w:docPart>
    <w:docPart>
      <w:docPartPr>
        <w:name w:val="63533513139847D687BCF1A5AE37B683"/>
        <w:category>
          <w:name w:val="General"/>
          <w:gallery w:val="placeholder"/>
        </w:category>
        <w:types>
          <w:type w:val="bbPlcHdr"/>
        </w:types>
        <w:behaviors>
          <w:behavior w:val="content"/>
        </w:behaviors>
        <w:guid w:val="{0732F65F-650A-4965-8DCE-DB0788C0A25C}"/>
      </w:docPartPr>
      <w:docPartBody>
        <w:p w:rsidR="001526CF" w:rsidRDefault="001526CF">
          <w:pPr>
            <w:pStyle w:val="63533513139847D687BCF1A5AE37B683"/>
          </w:pPr>
          <w:bookmarkStart w:id="2" w:name="_Toc527370450"/>
          <w:r w:rsidRPr="001710CE">
            <w:t>Acknowledgments</w:t>
          </w:r>
          <w:bookmarkEnd w:id="2"/>
        </w:p>
      </w:docPartBody>
    </w:docPart>
    <w:docPart>
      <w:docPartPr>
        <w:name w:val="A2BD02FDAB464C548E88158B740527D3"/>
        <w:category>
          <w:name w:val="General"/>
          <w:gallery w:val="placeholder"/>
        </w:category>
        <w:types>
          <w:type w:val="bbPlcHdr"/>
        </w:types>
        <w:behaviors>
          <w:behavior w:val="content"/>
        </w:behaviors>
        <w:guid w:val="{C1C31AC2-BF5B-409C-BC9E-792DE25072BC}"/>
      </w:docPartPr>
      <w:docPartBody>
        <w:p w:rsidR="001526CF" w:rsidRDefault="001526CF">
          <w:pPr>
            <w:pStyle w:val="A2BD02FDAB464C548E88158B740527D3"/>
          </w:pPr>
          <w:r w:rsidRPr="001710CE">
            <w:t>Insert content here…</w:t>
          </w:r>
        </w:p>
      </w:docPartBody>
    </w:docPart>
    <w:docPart>
      <w:docPartPr>
        <w:name w:val="8F2AD62C83974DDBB87AB02B8CBEC825"/>
        <w:category>
          <w:name w:val="General"/>
          <w:gallery w:val="placeholder"/>
        </w:category>
        <w:types>
          <w:type w:val="bbPlcHdr"/>
        </w:types>
        <w:behaviors>
          <w:behavior w:val="content"/>
        </w:behaviors>
        <w:guid w:val="{0AAE32B9-4F48-4BA7-9742-778F41DD076C}"/>
      </w:docPartPr>
      <w:docPartBody>
        <w:p w:rsidR="001526CF" w:rsidRDefault="001526CF">
          <w:pPr>
            <w:pStyle w:val="8F2AD62C83974DDBB87AB02B8CBEC825"/>
          </w:pPr>
          <w:r w:rsidRPr="001710CE">
            <w:t>Thank the key people who inspired you and helped you throughout the process of writing and publishing your work. This is somewhat similar to the dedication page, except here you can elaborate and include more people.</w:t>
          </w:r>
        </w:p>
      </w:docPartBody>
    </w:docPart>
    <w:docPart>
      <w:docPartPr>
        <w:name w:val="22CF87E5DE8B4EF88AF7DDB48C6904E1"/>
        <w:category>
          <w:name w:val="General"/>
          <w:gallery w:val="placeholder"/>
        </w:category>
        <w:types>
          <w:type w:val="bbPlcHdr"/>
        </w:types>
        <w:behaviors>
          <w:behavior w:val="content"/>
        </w:behaviors>
        <w:guid w:val="{00A81905-2C19-48A6-A07F-7B866974C47D}"/>
      </w:docPartPr>
      <w:docPartBody>
        <w:p w:rsidR="001526CF" w:rsidRDefault="001526CF">
          <w:pPr>
            <w:pStyle w:val="22CF87E5DE8B4EF88AF7DDB48C6904E1"/>
          </w:pPr>
          <w:bookmarkStart w:id="3" w:name="_Toc527370451"/>
          <w:r w:rsidRPr="001710CE">
            <w:t>About the Author</w:t>
          </w:r>
          <w:bookmarkEnd w:id="3"/>
        </w:p>
      </w:docPartBody>
    </w:docPart>
    <w:docPart>
      <w:docPartPr>
        <w:name w:val="0B912134BEC144CE9686F145C03976D6"/>
        <w:category>
          <w:name w:val="General"/>
          <w:gallery w:val="placeholder"/>
        </w:category>
        <w:types>
          <w:type w:val="bbPlcHdr"/>
        </w:types>
        <w:behaviors>
          <w:behavior w:val="content"/>
        </w:behaviors>
        <w:guid w:val="{83B6AA3E-C803-4A30-A536-E3D0A26EF23E}"/>
      </w:docPartPr>
      <w:docPartBody>
        <w:p w:rsidR="001526CF" w:rsidRDefault="001526CF">
          <w:pPr>
            <w:pStyle w:val="0B912134BEC144CE9686F145C03976D6"/>
          </w:pPr>
          <w:r w:rsidRPr="001710CE">
            <w:t>Insert content here…</w:t>
          </w:r>
        </w:p>
      </w:docPartBody>
    </w:docPart>
    <w:docPart>
      <w:docPartPr>
        <w:name w:val="47508BF6100A46B3ABC36B6515219DC0"/>
        <w:category>
          <w:name w:val="General"/>
          <w:gallery w:val="placeholder"/>
        </w:category>
        <w:types>
          <w:type w:val="bbPlcHdr"/>
        </w:types>
        <w:behaviors>
          <w:behavior w:val="content"/>
        </w:behaviors>
        <w:guid w:val="{2F8357E4-7029-4BAB-9EA8-28BCE6C393EE}"/>
      </w:docPartPr>
      <w:docPartBody>
        <w:p w:rsidR="001526CF" w:rsidRPr="001710CE" w:rsidRDefault="001526CF" w:rsidP="001526CF">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1526CF" w:rsidRPr="001710CE" w:rsidRDefault="001526CF" w:rsidP="001526CF">
          <w:pPr>
            <w:pStyle w:val="TipText"/>
            <w:numPr>
              <w:ilvl w:val="0"/>
              <w:numId w:val="4"/>
            </w:numPr>
            <w:ind w:left="1080"/>
          </w:pPr>
          <w:r w:rsidRPr="001710CE">
            <w:t>Professional and personal achievements related to the topic at hand</w:t>
          </w:r>
        </w:p>
        <w:p w:rsidR="001526CF" w:rsidRPr="001710CE" w:rsidRDefault="001526CF" w:rsidP="001526CF">
          <w:pPr>
            <w:pStyle w:val="TipText"/>
            <w:numPr>
              <w:ilvl w:val="0"/>
              <w:numId w:val="4"/>
            </w:numPr>
            <w:ind w:left="1080"/>
          </w:pPr>
          <w:r w:rsidRPr="001710CE">
            <w:t>List of other published works and a link to your website</w:t>
          </w:r>
        </w:p>
        <w:p w:rsidR="001526CF" w:rsidRPr="001710CE" w:rsidRDefault="001526CF" w:rsidP="001526CF">
          <w:pPr>
            <w:pStyle w:val="TipText"/>
            <w:numPr>
              <w:ilvl w:val="0"/>
              <w:numId w:val="4"/>
            </w:numPr>
            <w:ind w:left="1080"/>
          </w:pPr>
          <w:r w:rsidRPr="001710CE">
            <w:t>Educational background</w:t>
          </w:r>
        </w:p>
        <w:p w:rsidR="001526CF" w:rsidRPr="001710CE" w:rsidRDefault="001526CF" w:rsidP="001526CF">
          <w:pPr>
            <w:pStyle w:val="TipText"/>
            <w:numPr>
              <w:ilvl w:val="0"/>
              <w:numId w:val="4"/>
            </w:numPr>
            <w:ind w:left="1080"/>
          </w:pPr>
          <w:r w:rsidRPr="001710CE">
            <w:t>Mention other notable experts in the field that you have worked with</w:t>
          </w:r>
        </w:p>
        <w:p w:rsidR="001526CF" w:rsidRDefault="001526CF">
          <w:pPr>
            <w:pStyle w:val="47508BF6100A46B3ABC36B6515219DC0"/>
          </w:pPr>
          <w:r w:rsidRPr="001710CE">
            <w:t>Your area of residence, family status, hobbies, etc.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abstractNumId w:val="1"/>
  </w:num>
  <w:num w:numId="2">
    <w:abstractNumId w:val="1"/>
    <w:lvlOverride w:ilvl="0">
      <w:startOverride w:val="1"/>
    </w:lvlOverride>
  </w:num>
  <w:num w:numId="3">
    <w:abstractNumId w:val="2"/>
  </w:num>
  <w:num w:numId="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6CF"/>
    <w:rsid w:val="001526CF"/>
    <w:rsid w:val="003E69E3"/>
    <w:rsid w:val="00F87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8690ED94A3491C95CA0C8A339E9575">
    <w:name w:val="8B8690ED94A3491C95CA0C8A339E9575"/>
  </w:style>
  <w:style w:type="paragraph" w:customStyle="1" w:styleId="F16418069AD046CEB1CCBBB490D101E4">
    <w:name w:val="F16418069AD046CEB1CCBBB490D101E4"/>
  </w:style>
  <w:style w:type="paragraph" w:customStyle="1" w:styleId="TipText">
    <w:name w:val="Tip Text"/>
    <w:basedOn w:val="Normal"/>
    <w:qFormat/>
    <w:pPr>
      <w:ind w:firstLine="720"/>
    </w:pPr>
    <w:rPr>
      <w:rFonts w:ascii="Calibri" w:eastAsia="Calibri" w:hAnsi="Calibri" w:cs="Times New Roman"/>
      <w:color w:val="4472C4" w:themeColor="accent1"/>
      <w:sz w:val="24"/>
      <w:szCs w:val="24"/>
      <w:lang w:eastAsia="en-US"/>
    </w:rPr>
  </w:style>
  <w:style w:type="paragraph" w:customStyle="1" w:styleId="3320E83F3F70417A83EC6C1D1FB44D14">
    <w:name w:val="3320E83F3F70417A83EC6C1D1FB44D14"/>
  </w:style>
  <w:style w:type="paragraph" w:customStyle="1" w:styleId="1A4A1ACAD6B04F36AA2A645FFF0FA064">
    <w:name w:val="1A4A1ACAD6B04F36AA2A645FFF0FA064"/>
  </w:style>
  <w:style w:type="paragraph" w:customStyle="1" w:styleId="F4A0E26FF63B46F5A00C5C5F27586984">
    <w:name w:val="F4A0E26FF63B46F5A00C5C5F27586984"/>
  </w:style>
  <w:style w:type="paragraph" w:customStyle="1" w:styleId="CA2889A0F57848C59CCEF85A41EC0843">
    <w:name w:val="CA2889A0F57848C59CCEF85A41EC0843"/>
  </w:style>
  <w:style w:type="paragraph" w:customStyle="1" w:styleId="8736415D77644C7388BC1E688812A0A8">
    <w:name w:val="8736415D77644C7388BC1E688812A0A8"/>
  </w:style>
  <w:style w:type="paragraph" w:customStyle="1" w:styleId="092251368C9840AEA5EF60CADD56737B">
    <w:name w:val="092251368C9840AEA5EF60CADD56737B"/>
  </w:style>
  <w:style w:type="paragraph" w:customStyle="1" w:styleId="8E7752D25C6B4A49ABFC0F1137A31DE8">
    <w:name w:val="8E7752D25C6B4A49ABFC0F1137A31DE8"/>
  </w:style>
  <w:style w:type="paragraph" w:customStyle="1" w:styleId="0E100CB7287E44E3842E8C1CC9B7FF3F">
    <w:name w:val="0E100CB7287E44E3842E8C1CC9B7FF3F"/>
  </w:style>
  <w:style w:type="paragraph" w:customStyle="1" w:styleId="9EA56951AA5443A6AC28C1AACA777F36">
    <w:name w:val="9EA56951AA5443A6AC28C1AACA777F36"/>
  </w:style>
  <w:style w:type="paragraph" w:customStyle="1" w:styleId="6AB2728E9C214B7D97C03E51961EFD9C">
    <w:name w:val="6AB2728E9C214B7D97C03E51961EFD9C"/>
  </w:style>
  <w:style w:type="paragraph" w:customStyle="1" w:styleId="CD9E3086488D48069E81EDB61CFE980D">
    <w:name w:val="CD9E3086488D48069E81EDB61CFE980D"/>
  </w:style>
  <w:style w:type="paragraph" w:styleId="ListParagraph">
    <w:name w:val="List Paragraph"/>
    <w:basedOn w:val="Normal"/>
    <w:uiPriority w:val="34"/>
    <w:qFormat/>
    <w:pPr>
      <w:numPr>
        <w:numId w:val="1"/>
      </w:numPr>
      <w:spacing w:before="240" w:after="60"/>
    </w:pPr>
    <w:rPr>
      <w:rFonts w:ascii="Times New Roman" w:eastAsia="Calibri" w:hAnsi="Times New Roman" w:cs="Times New Roman"/>
      <w:color w:val="4472C4" w:themeColor="accent1"/>
      <w:sz w:val="24"/>
      <w:szCs w:val="24"/>
      <w:lang w:eastAsia="en-US"/>
    </w:rPr>
  </w:style>
  <w:style w:type="paragraph" w:customStyle="1" w:styleId="7CF9646A753A4185A1C5BC604DB613CE">
    <w:name w:val="7CF9646A753A4185A1C5BC604DB613CE"/>
  </w:style>
  <w:style w:type="paragraph" w:customStyle="1" w:styleId="B14A99C7D94848388E7AA7C74671DA7F">
    <w:name w:val="B14A99C7D94848388E7AA7C74671DA7F"/>
  </w:style>
  <w:style w:type="paragraph" w:customStyle="1" w:styleId="98BD20315A354BE6876AA273830A484D">
    <w:name w:val="98BD20315A354BE6876AA273830A484D"/>
  </w:style>
  <w:style w:type="paragraph" w:customStyle="1" w:styleId="1A4F4DE7BCE14D51ADC9BBF07A0F4C4F">
    <w:name w:val="1A4F4DE7BCE14D51ADC9BBF07A0F4C4F"/>
  </w:style>
  <w:style w:type="paragraph" w:customStyle="1" w:styleId="94F30C40E13A40C0A006023613C40C93">
    <w:name w:val="94F30C40E13A40C0A006023613C40C93"/>
  </w:style>
  <w:style w:type="paragraph" w:customStyle="1" w:styleId="ED29582840D14144AAB48662CF98912A">
    <w:name w:val="ED29582840D14144AAB48662CF98912A"/>
  </w:style>
  <w:style w:type="paragraph" w:customStyle="1" w:styleId="3313127987F0420EB89DC69E208B6BC7">
    <w:name w:val="3313127987F0420EB89DC69E208B6BC7"/>
  </w:style>
  <w:style w:type="paragraph" w:customStyle="1" w:styleId="4D8F7EDD7B9E4D78A7B97EECC4B7391C">
    <w:name w:val="4D8F7EDD7B9E4D78A7B97EECC4B7391C"/>
  </w:style>
  <w:style w:type="paragraph" w:customStyle="1" w:styleId="F0B14E61C70C4123BEC543942379D7FC">
    <w:name w:val="F0B14E61C70C4123BEC543942379D7FC"/>
  </w:style>
  <w:style w:type="paragraph" w:customStyle="1" w:styleId="BDF8D9CB04CB437AA8BD44CB803FE61F">
    <w:name w:val="BDF8D9CB04CB437AA8BD44CB803FE61F"/>
  </w:style>
  <w:style w:type="paragraph" w:customStyle="1" w:styleId="3CB83400634A402787FF576E8698C25A">
    <w:name w:val="3CB83400634A402787FF576E8698C25A"/>
  </w:style>
  <w:style w:type="paragraph" w:customStyle="1" w:styleId="F0FAE34BCC864030A452DCED5F4F2E7A">
    <w:name w:val="F0FAE34BCC864030A452DCED5F4F2E7A"/>
  </w:style>
  <w:style w:type="paragraph" w:customStyle="1" w:styleId="6AF8931B58AF4C89990D0A6B4F274380">
    <w:name w:val="6AF8931B58AF4C89990D0A6B4F274380"/>
  </w:style>
  <w:style w:type="paragraph" w:customStyle="1" w:styleId="0FD10D08103F448D9050AD1CE26E0806">
    <w:name w:val="0FD10D08103F448D9050AD1CE26E0806"/>
  </w:style>
  <w:style w:type="paragraph" w:customStyle="1" w:styleId="7B2DCAD987E944F49A7B1958DD1DBEB7">
    <w:name w:val="7B2DCAD987E944F49A7B1958DD1DBEB7"/>
  </w:style>
  <w:style w:type="paragraph" w:customStyle="1" w:styleId="A02A223DB6E54CD0AAB57914535EB8FF">
    <w:name w:val="A02A223DB6E54CD0AAB57914535EB8FF"/>
  </w:style>
  <w:style w:type="paragraph" w:customStyle="1" w:styleId="8AFB6ABE7B8F4E28AE41BA866D435028">
    <w:name w:val="8AFB6ABE7B8F4E28AE41BA866D435028"/>
  </w:style>
  <w:style w:type="paragraph" w:customStyle="1" w:styleId="C0591318551C4C9C900A470D0D3760E0">
    <w:name w:val="C0591318551C4C9C900A470D0D3760E0"/>
  </w:style>
  <w:style w:type="paragraph" w:customStyle="1" w:styleId="54CF55467C4F4CE4B5E0691B71340232">
    <w:name w:val="54CF55467C4F4CE4B5E0691B71340232"/>
  </w:style>
  <w:style w:type="paragraph" w:customStyle="1" w:styleId="F8CD979BBE4F4353B7FA9FC8479F79E3">
    <w:name w:val="F8CD979BBE4F4353B7FA9FC8479F79E3"/>
  </w:style>
  <w:style w:type="paragraph" w:styleId="ListBullet">
    <w:name w:val="List Bullet"/>
    <w:basedOn w:val="ListParagraph"/>
    <w:uiPriority w:val="99"/>
    <w:pPr>
      <w:numPr>
        <w:numId w:val="3"/>
      </w:numPr>
      <w:tabs>
        <w:tab w:val="num" w:pos="360"/>
      </w:tabs>
      <w:ind w:left="1080" w:hanging="360"/>
    </w:pPr>
  </w:style>
  <w:style w:type="paragraph" w:customStyle="1" w:styleId="106145E398F9434593219229FB94467B">
    <w:name w:val="106145E398F9434593219229FB94467B"/>
  </w:style>
  <w:style w:type="paragraph" w:customStyle="1" w:styleId="AC50B891D3144C82BFA5A517093341D7">
    <w:name w:val="AC50B891D3144C82BFA5A517093341D7"/>
  </w:style>
  <w:style w:type="paragraph" w:customStyle="1" w:styleId="25A65005389A48258AAAD7FF22446EE2">
    <w:name w:val="25A65005389A48258AAAD7FF22446EE2"/>
  </w:style>
  <w:style w:type="paragraph" w:customStyle="1" w:styleId="A86793183CDB4BB89C23D7132C85B24C">
    <w:name w:val="A86793183CDB4BB89C23D7132C85B24C"/>
  </w:style>
  <w:style w:type="paragraph" w:customStyle="1" w:styleId="AF9E56BFCD244B8CAEF97314AD1EF065">
    <w:name w:val="AF9E56BFCD244B8CAEF97314AD1EF065"/>
  </w:style>
  <w:style w:type="paragraph" w:customStyle="1" w:styleId="FAF9F566C577472FB9259B4F13ECCC5F">
    <w:name w:val="FAF9F566C577472FB9259B4F13ECCC5F"/>
  </w:style>
  <w:style w:type="paragraph" w:customStyle="1" w:styleId="B5E105C868A34C36A63DF67B74E060B8">
    <w:name w:val="B5E105C868A34C36A63DF67B74E060B8"/>
  </w:style>
  <w:style w:type="paragraph" w:customStyle="1" w:styleId="524ACAF509EB47F688A64DB6EDB7206A">
    <w:name w:val="524ACAF509EB47F688A64DB6EDB7206A"/>
  </w:style>
  <w:style w:type="paragraph" w:customStyle="1" w:styleId="7309BC9086D6486DA2D58057BC0541FF">
    <w:name w:val="7309BC9086D6486DA2D58057BC0541FF"/>
  </w:style>
  <w:style w:type="paragraph" w:customStyle="1" w:styleId="31AF96D76D7F4BE795D43E83F4D4B333">
    <w:name w:val="31AF96D76D7F4BE795D43E83F4D4B333"/>
  </w:style>
  <w:style w:type="paragraph" w:customStyle="1" w:styleId="2FA427834D174C5E9D3A85E9B6C06083">
    <w:name w:val="2FA427834D174C5E9D3A85E9B6C06083"/>
  </w:style>
  <w:style w:type="paragraph" w:customStyle="1" w:styleId="D8C7E6C075B34F7396F153C9F1D157FC">
    <w:name w:val="D8C7E6C075B34F7396F153C9F1D157FC"/>
  </w:style>
  <w:style w:type="paragraph" w:customStyle="1" w:styleId="922E1A9508D143F6A7ACB07DA8FA46F6">
    <w:name w:val="922E1A9508D143F6A7ACB07DA8FA46F6"/>
  </w:style>
  <w:style w:type="paragraph" w:customStyle="1" w:styleId="149AE79785BC4A19BC847E15A8985B9F">
    <w:name w:val="149AE79785BC4A19BC847E15A8985B9F"/>
  </w:style>
  <w:style w:type="paragraph" w:customStyle="1" w:styleId="8A51812209FC47999A109BCD55264CCC">
    <w:name w:val="8A51812209FC47999A109BCD55264CCC"/>
  </w:style>
  <w:style w:type="paragraph" w:customStyle="1" w:styleId="FE6C77D0DB1048D39E0D30C7611173D2">
    <w:name w:val="FE6C77D0DB1048D39E0D30C7611173D2"/>
  </w:style>
  <w:style w:type="paragraph" w:customStyle="1" w:styleId="0DF7294C6E4446CFB43690BA044B646D">
    <w:name w:val="0DF7294C6E4446CFB43690BA044B646D"/>
  </w:style>
  <w:style w:type="paragraph" w:customStyle="1" w:styleId="7BBF5E29AD2D452EB39FD65FFE075D9A">
    <w:name w:val="7BBF5E29AD2D452EB39FD65FFE075D9A"/>
  </w:style>
  <w:style w:type="paragraph" w:customStyle="1" w:styleId="9C0F60E223C24BE1A23EDB52CDD43ED1">
    <w:name w:val="9C0F60E223C24BE1A23EDB52CDD43ED1"/>
  </w:style>
  <w:style w:type="paragraph" w:customStyle="1" w:styleId="C80DAB72376D47B1B2931F6B453A1710">
    <w:name w:val="C80DAB72376D47B1B2931F6B453A1710"/>
  </w:style>
  <w:style w:type="paragraph" w:customStyle="1" w:styleId="FFBBC5C37DA3455F8C1F395A9609455B">
    <w:name w:val="FFBBC5C37DA3455F8C1F395A9609455B"/>
  </w:style>
  <w:style w:type="paragraph" w:customStyle="1" w:styleId="7B3FC686A7C5476CB7885C5E99748E0C">
    <w:name w:val="7B3FC686A7C5476CB7885C5E99748E0C"/>
  </w:style>
  <w:style w:type="paragraph" w:customStyle="1" w:styleId="3871437BFECF4A8BBFCD476426A4CBFC">
    <w:name w:val="3871437BFECF4A8BBFCD476426A4CBFC"/>
  </w:style>
  <w:style w:type="paragraph" w:customStyle="1" w:styleId="AB580127D9B04D17BE1728787C708298">
    <w:name w:val="AB580127D9B04D17BE1728787C708298"/>
  </w:style>
  <w:style w:type="paragraph" w:customStyle="1" w:styleId="74D7A6E14D864AABBF74B4C94517C40A">
    <w:name w:val="74D7A6E14D864AABBF74B4C94517C40A"/>
  </w:style>
  <w:style w:type="paragraph" w:customStyle="1" w:styleId="4368D8BC50A84078B0D77AD3933D8870">
    <w:name w:val="4368D8BC50A84078B0D77AD3933D8870"/>
  </w:style>
  <w:style w:type="paragraph" w:customStyle="1" w:styleId="6F699CA93B6743E184E20F9FF4EC5484">
    <w:name w:val="6F699CA93B6743E184E20F9FF4EC5484"/>
  </w:style>
  <w:style w:type="paragraph" w:customStyle="1" w:styleId="397AD99566294093BB19126A7BFD10D9">
    <w:name w:val="397AD99566294093BB19126A7BFD10D9"/>
  </w:style>
  <w:style w:type="paragraph" w:customStyle="1" w:styleId="BA99BFFA965C4F70B008876513C78103">
    <w:name w:val="BA99BFFA965C4F70B008876513C78103"/>
  </w:style>
  <w:style w:type="paragraph" w:customStyle="1" w:styleId="210086D4D51B490791ADDAB08EA24EBA">
    <w:name w:val="210086D4D51B490791ADDAB08EA24EBA"/>
  </w:style>
  <w:style w:type="paragraph" w:customStyle="1" w:styleId="EEF91CDF06CF4D26B307CBCC186892A7">
    <w:name w:val="EEF91CDF06CF4D26B307CBCC186892A7"/>
  </w:style>
  <w:style w:type="paragraph" w:customStyle="1" w:styleId="0C47E5D93E7B42238ED71F54B929044D">
    <w:name w:val="0C47E5D93E7B42238ED71F54B929044D"/>
  </w:style>
  <w:style w:type="paragraph" w:customStyle="1" w:styleId="4B5356B3BADA4F6DBDF7E898B5E62065">
    <w:name w:val="4B5356B3BADA4F6DBDF7E898B5E62065"/>
  </w:style>
  <w:style w:type="paragraph" w:customStyle="1" w:styleId="7B54CBC360584FDDAB9DB141520793AE">
    <w:name w:val="7B54CBC360584FDDAB9DB141520793AE"/>
  </w:style>
  <w:style w:type="paragraph" w:customStyle="1" w:styleId="74BD19405E1D44E7AB58ADD6254E1AD3">
    <w:name w:val="74BD19405E1D44E7AB58ADD6254E1AD3"/>
  </w:style>
  <w:style w:type="paragraph" w:customStyle="1" w:styleId="84AF038F76074A13AA866D75C04FBE24">
    <w:name w:val="84AF038F76074A13AA866D75C04FBE24"/>
  </w:style>
  <w:style w:type="paragraph" w:customStyle="1" w:styleId="DCF6567F415F4228A68EA19FCC5293C6">
    <w:name w:val="DCF6567F415F4228A68EA19FCC5293C6"/>
  </w:style>
  <w:style w:type="paragraph" w:customStyle="1" w:styleId="99ACBE47F23A4ADCA05FBC9275A9628D">
    <w:name w:val="99ACBE47F23A4ADCA05FBC9275A9628D"/>
  </w:style>
  <w:style w:type="paragraph" w:customStyle="1" w:styleId="231E3C65E3F84F45AC38179B61AEA013">
    <w:name w:val="231E3C65E3F84F45AC38179B61AEA013"/>
  </w:style>
  <w:style w:type="paragraph" w:customStyle="1" w:styleId="F961D4293B684ACC8D7CE1A0921BF0D1">
    <w:name w:val="F961D4293B684ACC8D7CE1A0921BF0D1"/>
  </w:style>
  <w:style w:type="paragraph" w:customStyle="1" w:styleId="E5FABE7F26D844908F49C9FDEE7FC0AF">
    <w:name w:val="E5FABE7F26D844908F49C9FDEE7FC0AF"/>
  </w:style>
  <w:style w:type="paragraph" w:customStyle="1" w:styleId="0353389710B24AB78F5D9C80A12F003C">
    <w:name w:val="0353389710B24AB78F5D9C80A12F003C"/>
  </w:style>
  <w:style w:type="paragraph" w:customStyle="1" w:styleId="F4C314FD427640CE81CE88ABA45EAAB6">
    <w:name w:val="F4C314FD427640CE81CE88ABA45EAAB6"/>
  </w:style>
  <w:style w:type="paragraph" w:customStyle="1" w:styleId="C64871F6C0494F6AB6FF7C38F7FBADCE">
    <w:name w:val="C64871F6C0494F6AB6FF7C38F7FBADCE"/>
  </w:style>
  <w:style w:type="paragraph" w:customStyle="1" w:styleId="3B6A45D4630344D7AA6F09F4F39A24DB">
    <w:name w:val="3B6A45D4630344D7AA6F09F4F39A24DB"/>
  </w:style>
  <w:style w:type="paragraph" w:customStyle="1" w:styleId="0571A292502942C4B7C1B0896D6E6CFF">
    <w:name w:val="0571A292502942C4B7C1B0896D6E6CFF"/>
  </w:style>
  <w:style w:type="paragraph" w:customStyle="1" w:styleId="55E577BA2CFB44E0BC6D3FE42CB69143">
    <w:name w:val="55E577BA2CFB44E0BC6D3FE42CB69143"/>
  </w:style>
  <w:style w:type="paragraph" w:customStyle="1" w:styleId="1C686708E30B4636AF2A5476A2AEE249">
    <w:name w:val="1C686708E30B4636AF2A5476A2AEE249"/>
  </w:style>
  <w:style w:type="paragraph" w:customStyle="1" w:styleId="BAADB0352246490E85E26977F7013A1C">
    <w:name w:val="BAADB0352246490E85E26977F7013A1C"/>
  </w:style>
  <w:style w:type="paragraph" w:customStyle="1" w:styleId="71C46DF97AA444C9A648755FB79D8708">
    <w:name w:val="71C46DF97AA444C9A648755FB79D8708"/>
  </w:style>
  <w:style w:type="paragraph" w:customStyle="1" w:styleId="8D6B41B2EC2243F79AF76C066AA6D91C">
    <w:name w:val="8D6B41B2EC2243F79AF76C066AA6D91C"/>
  </w:style>
  <w:style w:type="paragraph" w:customStyle="1" w:styleId="324DC412A61F45EA81E4085BAA8584DB">
    <w:name w:val="324DC412A61F45EA81E4085BAA8584DB"/>
  </w:style>
  <w:style w:type="paragraph" w:customStyle="1" w:styleId="D409682996D94CBB9FE7418D25B29A16">
    <w:name w:val="D409682996D94CBB9FE7418D25B29A16"/>
  </w:style>
  <w:style w:type="paragraph" w:customStyle="1" w:styleId="564156D924184AE78275D54A8D27C2A8">
    <w:name w:val="564156D924184AE78275D54A8D27C2A8"/>
  </w:style>
  <w:style w:type="paragraph" w:customStyle="1" w:styleId="3ED8CC728FF5405E84C662E2515E97A1">
    <w:name w:val="3ED8CC728FF5405E84C662E2515E97A1"/>
  </w:style>
  <w:style w:type="paragraph" w:customStyle="1" w:styleId="E5ABDC7F748A4EDDAC6EC53BBE2D27AE">
    <w:name w:val="E5ABDC7F748A4EDDAC6EC53BBE2D27AE"/>
  </w:style>
  <w:style w:type="paragraph" w:customStyle="1" w:styleId="C9AA1B09D7E147A5AC287D5EE7F87917">
    <w:name w:val="C9AA1B09D7E147A5AC287D5EE7F87917"/>
  </w:style>
  <w:style w:type="paragraph" w:customStyle="1" w:styleId="D58D08E705C74FED94EE68FABDFC3893">
    <w:name w:val="D58D08E705C74FED94EE68FABDFC3893"/>
  </w:style>
  <w:style w:type="paragraph" w:customStyle="1" w:styleId="1BD8835FBB7A43BE90E7C540C0131B72">
    <w:name w:val="1BD8835FBB7A43BE90E7C540C0131B72"/>
  </w:style>
  <w:style w:type="paragraph" w:customStyle="1" w:styleId="BFFF946AF05A4B4899D20096C620A727">
    <w:name w:val="BFFF946AF05A4B4899D20096C620A727"/>
  </w:style>
  <w:style w:type="paragraph" w:customStyle="1" w:styleId="CC396AA92D7745758C68C78FB5006A4B">
    <w:name w:val="CC396AA92D7745758C68C78FB5006A4B"/>
  </w:style>
  <w:style w:type="paragraph" w:customStyle="1" w:styleId="9163273146F84BC38EA6770131506B0A">
    <w:name w:val="9163273146F84BC38EA6770131506B0A"/>
  </w:style>
  <w:style w:type="paragraph" w:customStyle="1" w:styleId="658B6D9091F74710A0C7603CD7DC5989">
    <w:name w:val="658B6D9091F74710A0C7603CD7DC5989"/>
  </w:style>
  <w:style w:type="paragraph" w:customStyle="1" w:styleId="99D17EA997114215AB75BF90E0DF624B">
    <w:name w:val="99D17EA997114215AB75BF90E0DF624B"/>
  </w:style>
  <w:style w:type="paragraph" w:customStyle="1" w:styleId="336025E6DB2C49AB9130871CDD5967A7">
    <w:name w:val="336025E6DB2C49AB9130871CDD5967A7"/>
  </w:style>
  <w:style w:type="paragraph" w:customStyle="1" w:styleId="1A4FD5CF1C7144378FD59A7BEE0505AB">
    <w:name w:val="1A4FD5CF1C7144378FD59A7BEE0505AB"/>
  </w:style>
  <w:style w:type="paragraph" w:customStyle="1" w:styleId="5E582461A03446628A5FD5A57DD6B90B">
    <w:name w:val="5E582461A03446628A5FD5A57DD6B90B"/>
  </w:style>
  <w:style w:type="paragraph" w:customStyle="1" w:styleId="54AB4895A0A74C3C9832085F1FC7FEF6">
    <w:name w:val="54AB4895A0A74C3C9832085F1FC7FEF6"/>
  </w:style>
  <w:style w:type="paragraph" w:customStyle="1" w:styleId="FE4D5F35E00C4CB1A0198F47D2DFE27A">
    <w:name w:val="FE4D5F35E00C4CB1A0198F47D2DFE27A"/>
  </w:style>
  <w:style w:type="paragraph" w:customStyle="1" w:styleId="63533513139847D687BCF1A5AE37B683">
    <w:name w:val="63533513139847D687BCF1A5AE37B683"/>
  </w:style>
  <w:style w:type="paragraph" w:customStyle="1" w:styleId="A2BD02FDAB464C548E88158B740527D3">
    <w:name w:val="A2BD02FDAB464C548E88158B740527D3"/>
  </w:style>
  <w:style w:type="paragraph" w:customStyle="1" w:styleId="8F2AD62C83974DDBB87AB02B8CBEC825">
    <w:name w:val="8F2AD62C83974DDBB87AB02B8CBEC825"/>
  </w:style>
  <w:style w:type="paragraph" w:customStyle="1" w:styleId="22CF87E5DE8B4EF88AF7DDB48C6904E1">
    <w:name w:val="22CF87E5DE8B4EF88AF7DDB48C6904E1"/>
  </w:style>
  <w:style w:type="paragraph" w:customStyle="1" w:styleId="0B912134BEC144CE9686F145C03976D6">
    <w:name w:val="0B912134BEC144CE9686F145C03976D6"/>
  </w:style>
  <w:style w:type="paragraph" w:customStyle="1" w:styleId="47508BF6100A46B3ABC36B6515219DC0">
    <w:name w:val="47508BF6100A46B3ABC36B6515219DC0"/>
  </w:style>
  <w:style w:type="paragraph" w:customStyle="1" w:styleId="4ECB84437DDF48389638319DC1FB462B">
    <w:name w:val="4ECB84437DDF48389638319DC1FB46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4EB4C-692F-4272-9514-DF49EFCFE5A5}">
  <ds:schemaRefs>
    <ds:schemaRef ds:uri="http://schemas.microsoft.com/sharepoint/v3/contenttype/forms"/>
  </ds:schemaRefs>
</ds:datastoreItem>
</file>

<file path=customXml/itemProps2.xml><?xml version="1.0" encoding="utf-8"?>
<ds:datastoreItem xmlns:ds="http://schemas.openxmlformats.org/officeDocument/2006/customXml" ds:itemID="{CB03C512-720A-4153-9179-510DFD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CD3894-5D83-418D-9473-561E9E7F918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0AE0AFD5-F265-473D-95F7-A063B0913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Write non-fiction</Template>
  <TotalTime>0</TotalTime>
  <Pages>12</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2020-05-29T17:24:00Z</dcterms:created>
  <dcterms:modified xsi:type="dcterms:W3CDTF">2020-06-01T23:27:00Z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